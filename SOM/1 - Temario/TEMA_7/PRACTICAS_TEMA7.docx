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Style w:val="Tablaconcuadrcula"/>
        <w:tblW w:w="10314" w:type="dxa"/>
        <w:tblLook w:val="04A0" w:firstRow="1" w:lastRow="0" w:firstColumn="1" w:lastColumn="0" w:noHBand="0" w:noVBand="1"/>
      </w:tblPr>
      <w:tblGrid>
        <w:gridCol w:w="835"/>
        <w:gridCol w:w="1450"/>
        <w:gridCol w:w="869"/>
        <w:gridCol w:w="2323"/>
        <w:gridCol w:w="871"/>
        <w:gridCol w:w="451"/>
        <w:gridCol w:w="821"/>
        <w:gridCol w:w="871"/>
        <w:gridCol w:w="1823"/>
      </w:tblGrid>
      <w:tr w:rsidR="002C7DED" w:rsidRPr="00620BF3" w14:paraId="2A9262DE" w14:textId="77777777" w:rsidTr="009C04FA">
        <w:tc>
          <w:tcPr>
            <w:tcW w:w="835" w:type="dxa"/>
            <w:shd w:val="clear" w:color="auto" w:fill="F2F2F2" w:themeFill="background1" w:themeFillShade="F2"/>
          </w:tcPr>
          <w:p w14:paraId="3A183928" w14:textId="77777777" w:rsidR="00816CAE" w:rsidRPr="00620BF3" w:rsidRDefault="00816CAE" w:rsidP="003D61D6">
            <w:pPr>
              <w:jc w:val="right"/>
              <w:rPr>
                <w:rFonts w:ascii="Decima Nova Pro" w:hAnsi="Decima Nova Pro"/>
              </w:rPr>
            </w:pPr>
            <w:r w:rsidRPr="00620BF3">
              <w:rPr>
                <w:rFonts w:ascii="Decima Nova Pro" w:hAnsi="Decima Nova Pro"/>
              </w:rPr>
              <w:t>Curso:</w:t>
            </w:r>
          </w:p>
        </w:tc>
        <w:sdt>
          <w:sdtPr>
            <w:rPr>
              <w:rFonts w:ascii="Decima Nova Pro" w:hAnsi="Decima Nova Pro"/>
              <w:b/>
            </w:rPr>
            <w:id w:val="736986602"/>
            <w:lock w:val="sdtLocked"/>
            <w:placeholder>
              <w:docPart w:val="9021B62D2FF730428B77A5E60CEAF5F4"/>
            </w:placeholder>
          </w:sdtPr>
          <w:sdtEndPr/>
          <w:sdtContent>
            <w:tc>
              <w:tcPr>
                <w:tcW w:w="1416" w:type="dxa"/>
                <w:tcBorders>
                  <w:top w:val="nil"/>
                </w:tcBorders>
              </w:tcPr>
              <w:p w14:paraId="4E557F5C" w14:textId="0B82E5B0" w:rsidR="00816CAE" w:rsidRPr="00620BF3" w:rsidRDefault="005C0416" w:rsidP="003D61D6">
                <w:pPr>
                  <w:jc w:val="both"/>
                  <w:rPr>
                    <w:rFonts w:ascii="Decima Nova Pro" w:hAnsi="Decima Nova Pro"/>
                    <w:b/>
                  </w:rPr>
                </w:pPr>
                <w:r>
                  <w:rPr>
                    <w:rFonts w:ascii="Decima Nova Pro" w:hAnsi="Decima Nova Pro"/>
                    <w:b/>
                  </w:rPr>
                  <w:t>2017/2018</w:t>
                </w:r>
              </w:p>
            </w:tc>
          </w:sdtContent>
        </w:sdt>
        <w:tc>
          <w:tcPr>
            <w:tcW w:w="869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103BF5E" w14:textId="77777777" w:rsidR="00816CAE" w:rsidRPr="00620BF3" w:rsidRDefault="00816CAE" w:rsidP="003D61D6">
            <w:pPr>
              <w:jc w:val="right"/>
              <w:rPr>
                <w:rFonts w:ascii="Decima Nova Pro" w:hAnsi="Decima Nova Pro"/>
              </w:rPr>
            </w:pPr>
            <w:r w:rsidRPr="00620BF3">
              <w:rPr>
                <w:rFonts w:ascii="Decima Nova Pro" w:hAnsi="Decima Nova Pro"/>
              </w:rPr>
              <w:t>Fecha:</w:t>
            </w:r>
          </w:p>
        </w:tc>
        <w:sdt>
          <w:sdtPr>
            <w:rPr>
              <w:rFonts w:ascii="Decima Nova Pro" w:hAnsi="Decima Nova Pro"/>
              <w:b/>
            </w:rPr>
            <w:id w:val="-1762674305"/>
            <w:lock w:val="sdtLocked"/>
            <w:placeholder>
              <w:docPart w:val="9021B62D2FF730428B77A5E60CEAF5F4"/>
            </w:placeholder>
          </w:sdtPr>
          <w:sdtEndPr/>
          <w:sdtContent>
            <w:tc>
              <w:tcPr>
                <w:tcW w:w="2344" w:type="dxa"/>
                <w:tcBorders>
                  <w:top w:val="nil"/>
                  <w:bottom w:val="single" w:sz="4" w:space="0" w:color="auto"/>
                </w:tcBorders>
              </w:tcPr>
              <w:p w14:paraId="47D155E9" w14:textId="258AF5C5" w:rsidR="00816CAE" w:rsidRPr="00620BF3" w:rsidRDefault="002A4E85" w:rsidP="002A4E85">
                <w:pPr>
                  <w:jc w:val="both"/>
                  <w:rPr>
                    <w:rFonts w:ascii="Decima Nova Pro" w:hAnsi="Decima Nova Pro"/>
                    <w:b/>
                  </w:rPr>
                </w:pPr>
                <w:r>
                  <w:rPr>
                    <w:rFonts w:ascii="Decima Nova Pro" w:hAnsi="Decima Nova Pro"/>
                    <w:b/>
                  </w:rPr>
                  <w:t xml:space="preserve"> </w:t>
                </w:r>
              </w:p>
            </w:tc>
          </w:sdtContent>
        </w:sdt>
        <w:tc>
          <w:tcPr>
            <w:tcW w:w="871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4D9A08A" w14:textId="77777777" w:rsidR="00816CAE" w:rsidRPr="00620BF3" w:rsidRDefault="00816CAE" w:rsidP="003D61D6">
            <w:pPr>
              <w:jc w:val="right"/>
              <w:rPr>
                <w:rFonts w:ascii="Decima Nova Pro" w:hAnsi="Decima Nova Pro"/>
              </w:rPr>
            </w:pPr>
            <w:r w:rsidRPr="00620BF3">
              <w:rPr>
                <w:rFonts w:ascii="Decima Nova Pro" w:hAnsi="Decima Nova Pro"/>
              </w:rPr>
              <w:t>Grupo:</w:t>
            </w:r>
          </w:p>
        </w:tc>
        <w:sdt>
          <w:sdtPr>
            <w:rPr>
              <w:rFonts w:ascii="Decima Nova Pro" w:hAnsi="Decima Nova Pro"/>
              <w:b/>
            </w:rPr>
            <w:id w:val="-742635469"/>
            <w:lock w:val="sdtLocked"/>
            <w:placeholder>
              <w:docPart w:val="A1064182A58C134082EEEFC91E0016DB"/>
            </w:placeholder>
            <w:dropDownList>
              <w:listItem w:displayText=" " w:value="  "/>
              <w:listItem w:displayText="1º" w:value="1º"/>
              <w:listItem w:displayText="2º" w:value="2º"/>
              <w:listItem w:displayText="3º" w:value="3º"/>
              <w:listItem w:displayText="4º" w:value="4º"/>
              <w:listItem w:displayText="5º" w:value="5º"/>
              <w:listItem w:displayText="6º" w:value="6º"/>
            </w:dropDownList>
          </w:sdtPr>
          <w:sdtEndPr/>
          <w:sdtContent>
            <w:tc>
              <w:tcPr>
                <w:tcW w:w="451" w:type="dxa"/>
                <w:tcBorders>
                  <w:top w:val="nil"/>
                  <w:bottom w:val="single" w:sz="4" w:space="0" w:color="auto"/>
                  <w:right w:val="nil"/>
                </w:tcBorders>
              </w:tcPr>
              <w:p w14:paraId="6BF0A040" w14:textId="7C849B5F" w:rsidR="00816CAE" w:rsidRPr="00620BF3" w:rsidRDefault="002A4E85" w:rsidP="002C7DED">
                <w:pPr>
                  <w:jc w:val="right"/>
                  <w:rPr>
                    <w:rFonts w:ascii="Decima Nova Pro" w:hAnsi="Decima Nova Pro"/>
                    <w:b/>
                  </w:rPr>
                </w:pPr>
                <w:r>
                  <w:rPr>
                    <w:rFonts w:ascii="Decima Nova Pro" w:hAnsi="Decima Nova Pro"/>
                    <w:b/>
                  </w:rPr>
                  <w:t>1º</w:t>
                </w:r>
              </w:p>
            </w:tc>
          </w:sdtContent>
        </w:sdt>
        <w:sdt>
          <w:sdtPr>
            <w:rPr>
              <w:rFonts w:ascii="Decima Nova Pro" w:hAnsi="Decima Nova Pro"/>
              <w:b/>
            </w:rPr>
            <w:id w:val="512887809"/>
            <w:lock w:val="sdtLocked"/>
            <w:placeholder>
              <w:docPart w:val="A1064182A58C134082EEEFC91E0016DB"/>
            </w:placeholder>
            <w:dropDownList>
              <w:listItem w:displayText=" " w:value=" "/>
              <w:listItem w:displayText="A" w:value="A"/>
              <w:listItem w:displayText="B" w:value="B"/>
              <w:listItem w:displayText="C" w:value="C"/>
              <w:listItem w:displayText="D" w:value="D"/>
              <w:listItem w:displayText="E" w:value="E"/>
              <w:listItem w:displayText="F" w:value="F"/>
              <w:listItem w:displayText="G" w:value="G"/>
              <w:listItem w:displayText="H" w:value="H"/>
              <w:listItem w:displayText="I" w:value="I"/>
              <w:listItem w:displayText="J" w:value="J"/>
              <w:listItem w:displayText="K" w:value="K"/>
              <w:listItem w:displayText="L" w:value="L"/>
              <w:listItem w:displayText="M" w:value="M"/>
              <w:listItem w:displayText="T" w:value="T"/>
            </w:dropDownList>
          </w:sdtPr>
          <w:sdtEndPr/>
          <w:sdtContent>
            <w:tc>
              <w:tcPr>
                <w:tcW w:w="825" w:type="dxa"/>
                <w:tcBorders>
                  <w:top w:val="nil"/>
                  <w:left w:val="nil"/>
                  <w:bottom w:val="single" w:sz="4" w:space="0" w:color="auto"/>
                </w:tcBorders>
              </w:tcPr>
              <w:p w14:paraId="0940BA74" w14:textId="4C6275BF" w:rsidR="00816CAE" w:rsidRPr="00620BF3" w:rsidRDefault="002A4E85" w:rsidP="002C7DED">
                <w:pPr>
                  <w:rPr>
                    <w:rFonts w:ascii="Decima Nova Pro" w:hAnsi="Decima Nova Pro"/>
                    <w:b/>
                  </w:rPr>
                </w:pPr>
                <w:r>
                  <w:rPr>
                    <w:rFonts w:ascii="Decima Nova Pro" w:hAnsi="Decima Nova Pro"/>
                    <w:b/>
                  </w:rPr>
                  <w:t>E</w:t>
                </w:r>
              </w:p>
            </w:tc>
          </w:sdtContent>
        </w:sdt>
        <w:tc>
          <w:tcPr>
            <w:tcW w:w="871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33DA9B8" w14:textId="77777777" w:rsidR="00816CAE" w:rsidRPr="00620BF3" w:rsidRDefault="00816CAE" w:rsidP="005C2054">
            <w:pPr>
              <w:jc w:val="right"/>
              <w:rPr>
                <w:rFonts w:ascii="Decima Nova Pro" w:hAnsi="Decima Nova Pro"/>
              </w:rPr>
            </w:pPr>
            <w:r w:rsidRPr="00620BF3">
              <w:rPr>
                <w:rFonts w:ascii="Decima Nova Pro" w:hAnsi="Decima Nova Pro"/>
              </w:rPr>
              <w:t>Etapa:</w:t>
            </w:r>
          </w:p>
        </w:tc>
        <w:sdt>
          <w:sdtPr>
            <w:rPr>
              <w:rFonts w:ascii="Decima Nova Pro" w:hAnsi="Decima Nova Pro"/>
              <w:b/>
            </w:rPr>
            <w:id w:val="-93711194"/>
            <w:lock w:val="sdtLocked"/>
            <w:placeholder>
              <w:docPart w:val="A1064182A58C134082EEEFC91E0016DB"/>
            </w:placeholder>
            <w:dropDownList>
              <w:listItem w:displayText=" " w:value=" "/>
              <w:listItem w:displayText="INFANTIL" w:value="INFANTIL"/>
              <w:listItem w:displayText="PRIMARIA" w:value="PRIMARIA"/>
              <w:listItem w:displayText="SECUNDARIA" w:value="SECUNDARIA"/>
              <w:listItem w:displayText="FP BÁSICA" w:value="FP BÁSICA"/>
              <w:listItem w:displayText="BACHILLERATO" w:value="BACHILLERATO"/>
              <w:listItem w:displayText="FP CFGM" w:value="FP CFGM"/>
              <w:listItem w:displayText="FP CFGS" w:value="FP CFGS"/>
            </w:dropDownList>
          </w:sdtPr>
          <w:sdtEndPr/>
          <w:sdtContent>
            <w:tc>
              <w:tcPr>
                <w:tcW w:w="1832" w:type="dxa"/>
                <w:tcBorders>
                  <w:top w:val="nil"/>
                  <w:bottom w:val="single" w:sz="4" w:space="0" w:color="auto"/>
                  <w:right w:val="nil"/>
                </w:tcBorders>
              </w:tcPr>
              <w:p w14:paraId="3FA4A673" w14:textId="13CE8BA3" w:rsidR="00816CAE" w:rsidRPr="00620BF3" w:rsidRDefault="002A4E85" w:rsidP="005C2054">
                <w:pPr>
                  <w:jc w:val="both"/>
                  <w:rPr>
                    <w:rFonts w:ascii="Decima Nova Pro" w:hAnsi="Decima Nova Pro"/>
                    <w:b/>
                  </w:rPr>
                </w:pPr>
                <w:r>
                  <w:rPr>
                    <w:rFonts w:ascii="Decima Nova Pro" w:hAnsi="Decima Nova Pro"/>
                    <w:b/>
                  </w:rPr>
                  <w:t>FP CFGM</w:t>
                </w:r>
              </w:p>
            </w:tc>
          </w:sdtContent>
        </w:sdt>
      </w:tr>
      <w:tr w:rsidR="003D61D6" w:rsidRPr="00620BF3" w14:paraId="6B1B7BA8" w14:textId="77777777" w:rsidTr="002C7DED">
        <w:tc>
          <w:tcPr>
            <w:tcW w:w="2251" w:type="dxa"/>
            <w:gridSpan w:val="2"/>
            <w:shd w:val="clear" w:color="auto" w:fill="F2F2F2" w:themeFill="background1" w:themeFillShade="F2"/>
          </w:tcPr>
          <w:p w14:paraId="4CE7B75D" w14:textId="77777777" w:rsidR="003D61D6" w:rsidRPr="00620BF3" w:rsidRDefault="003D61D6" w:rsidP="003D61D6">
            <w:pPr>
              <w:jc w:val="right"/>
              <w:rPr>
                <w:rFonts w:ascii="Decima Nova Pro" w:hAnsi="Decima Nova Pro"/>
              </w:rPr>
            </w:pPr>
            <w:r w:rsidRPr="00620BF3">
              <w:rPr>
                <w:rFonts w:ascii="Decima Nova Pro" w:hAnsi="Decima Nova Pro"/>
              </w:rPr>
              <w:t>Asignatura/Módulo:</w:t>
            </w:r>
          </w:p>
        </w:tc>
        <w:sdt>
          <w:sdtPr>
            <w:rPr>
              <w:rFonts w:ascii="Decima Nova Pro" w:hAnsi="Decima Nova Pro"/>
              <w:b/>
            </w:rPr>
            <w:id w:val="603692494"/>
            <w:lock w:val="sdtLocked"/>
            <w:placeholder>
              <w:docPart w:val="10573295055B9C4AA21388265F68AA76"/>
            </w:placeholder>
          </w:sdtPr>
          <w:sdtEndPr/>
          <w:sdtContent>
            <w:tc>
              <w:tcPr>
                <w:tcW w:w="8063" w:type="dxa"/>
                <w:gridSpan w:val="7"/>
                <w:tcBorders>
                  <w:bottom w:val="single" w:sz="4" w:space="0" w:color="auto"/>
                  <w:right w:val="nil"/>
                </w:tcBorders>
              </w:tcPr>
              <w:p w14:paraId="70724705" w14:textId="45FB0E45" w:rsidR="003D61D6" w:rsidRPr="00620BF3" w:rsidRDefault="005C0416" w:rsidP="005C0416">
                <w:pPr>
                  <w:rPr>
                    <w:rFonts w:ascii="Decima Nova Pro" w:hAnsi="Decima Nova Pro"/>
                    <w:b/>
                  </w:rPr>
                </w:pPr>
                <w:r>
                  <w:rPr>
                    <w:rFonts w:ascii="Decima Nova Pro" w:hAnsi="Decima Nova Pro"/>
                    <w:b/>
                  </w:rPr>
                  <w:t>REDES LOCALES</w:t>
                </w:r>
              </w:p>
            </w:tc>
          </w:sdtContent>
        </w:sdt>
      </w:tr>
      <w:tr w:rsidR="002C7DED" w:rsidRPr="00620BF3" w14:paraId="7BE554C8" w14:textId="77777777" w:rsidTr="002C7DED">
        <w:tc>
          <w:tcPr>
            <w:tcW w:w="2251" w:type="dxa"/>
            <w:gridSpan w:val="2"/>
            <w:shd w:val="clear" w:color="auto" w:fill="F2F2F2" w:themeFill="background1" w:themeFillShade="F2"/>
          </w:tcPr>
          <w:p w14:paraId="1863CB27" w14:textId="77777777" w:rsidR="002C7DED" w:rsidRPr="00620BF3" w:rsidRDefault="002C7DED" w:rsidP="003D61D6">
            <w:pPr>
              <w:jc w:val="right"/>
              <w:rPr>
                <w:rFonts w:ascii="Decima Nova Pro" w:hAnsi="Decima Nova Pro"/>
              </w:rPr>
            </w:pPr>
            <w:r w:rsidRPr="00620BF3">
              <w:rPr>
                <w:rFonts w:ascii="Decima Nova Pro" w:hAnsi="Decima Nova Pro"/>
              </w:rPr>
              <w:t>Profesor:</w:t>
            </w:r>
          </w:p>
        </w:tc>
        <w:sdt>
          <w:sdtPr>
            <w:rPr>
              <w:rFonts w:ascii="Decima Nova Pro" w:hAnsi="Decima Nova Pro"/>
              <w:b/>
            </w:rPr>
            <w:id w:val="2101598589"/>
            <w:lock w:val="sdtLocked"/>
            <w:placeholder>
              <w:docPart w:val="61FF0BCDBF0659449792BB1DE093EEEA"/>
            </w:placeholder>
          </w:sdtPr>
          <w:sdtEndPr/>
          <w:sdtContent>
            <w:tc>
              <w:tcPr>
                <w:tcW w:w="8063" w:type="dxa"/>
                <w:gridSpan w:val="7"/>
                <w:tcBorders>
                  <w:right w:val="nil"/>
                </w:tcBorders>
              </w:tcPr>
              <w:p w14:paraId="47755908" w14:textId="43BB0F22" w:rsidR="002C7DED" w:rsidRPr="00620BF3" w:rsidRDefault="00361CC4" w:rsidP="00361CC4">
                <w:pPr>
                  <w:rPr>
                    <w:rFonts w:ascii="Decima Nova Pro" w:hAnsi="Decima Nova Pro"/>
                  </w:rPr>
                </w:pPr>
                <w:r>
                  <w:rPr>
                    <w:rFonts w:ascii="Decima Nova Pro" w:hAnsi="Decima Nova Pro"/>
                    <w:b/>
                  </w:rPr>
                  <w:t>Juan Apellaniz Caño</w:t>
                </w:r>
              </w:p>
            </w:tc>
          </w:sdtContent>
        </w:sdt>
      </w:tr>
    </w:tbl>
    <w:p w14:paraId="27F2646F" w14:textId="77777777" w:rsidR="002C7DED" w:rsidRPr="00620BF3" w:rsidRDefault="002C7DED" w:rsidP="002C7DED">
      <w:pPr>
        <w:rPr>
          <w:rFonts w:ascii="Decima Nova Pro" w:hAnsi="Decima Nova Pro"/>
        </w:rPr>
        <w:sectPr w:rsidR="002C7DED" w:rsidRPr="00620BF3" w:rsidSect="00EC1623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06" w:h="16838"/>
          <w:pgMar w:top="2382" w:right="1134" w:bottom="709" w:left="1134" w:header="142" w:footer="349" w:gutter="0"/>
          <w:cols w:space="720"/>
          <w:titlePg/>
          <w:docGrid w:linePitch="360"/>
        </w:sectPr>
      </w:pPr>
    </w:p>
    <w:p w14:paraId="1903BFD5" w14:textId="77777777" w:rsidR="0019274E" w:rsidRDefault="0019274E" w:rsidP="002C7DED">
      <w:pPr>
        <w:rPr>
          <w:rFonts w:ascii="Decima Nova Pro" w:hAnsi="Decima Nova Pro"/>
        </w:rPr>
      </w:pPr>
    </w:p>
    <w:p w14:paraId="624E98A3" w14:textId="1965DF58" w:rsidR="002D15EE" w:rsidRPr="00951DDC" w:rsidRDefault="007856C5" w:rsidP="002D15EE">
      <w:pPr>
        <w:jc w:val="both"/>
        <w:rPr>
          <w:b/>
          <w:i/>
          <w:sz w:val="32"/>
          <w:szCs w:val="32"/>
          <w:u w:val="single"/>
        </w:rPr>
      </w:pPr>
      <w:r>
        <w:rPr>
          <w:b/>
          <w:i/>
          <w:sz w:val="32"/>
          <w:szCs w:val="32"/>
          <w:u w:val="single"/>
        </w:rPr>
        <w:t>PRÁCTICAS TEMA 7:</w:t>
      </w:r>
    </w:p>
    <w:p w14:paraId="7C42A351" w14:textId="77777777" w:rsidR="002D15EE" w:rsidRDefault="002D15EE" w:rsidP="002D15EE">
      <w:pPr>
        <w:jc w:val="both"/>
      </w:pPr>
    </w:p>
    <w:p w14:paraId="0DB2ED0A" w14:textId="77777777" w:rsidR="007856C5" w:rsidRPr="007856C5" w:rsidRDefault="007856C5" w:rsidP="007856C5">
      <w:pPr>
        <w:jc w:val="both"/>
        <w:rPr>
          <w:b/>
          <w:i/>
        </w:rPr>
      </w:pPr>
      <w:r w:rsidRPr="007856C5">
        <w:rPr>
          <w:b/>
          <w:i/>
        </w:rPr>
        <w:t>Realizar una rúbrica de los siguientes puntos:</w:t>
      </w:r>
    </w:p>
    <w:p w14:paraId="243C6416" w14:textId="77777777" w:rsidR="007856C5" w:rsidRPr="007856C5" w:rsidRDefault="007856C5" w:rsidP="007856C5">
      <w:pPr>
        <w:jc w:val="both"/>
        <w:rPr>
          <w:b/>
          <w:i/>
        </w:rPr>
      </w:pPr>
    </w:p>
    <w:p w14:paraId="3BD87676" w14:textId="77777777" w:rsidR="007856C5" w:rsidRPr="007856C5" w:rsidRDefault="007856C5" w:rsidP="007856C5">
      <w:pPr>
        <w:pStyle w:val="Prrafodelista"/>
        <w:numPr>
          <w:ilvl w:val="0"/>
          <w:numId w:val="3"/>
        </w:numPr>
        <w:jc w:val="both"/>
      </w:pPr>
      <w:bookmarkStart w:id="0" w:name="_GoBack"/>
      <w:r w:rsidRPr="007856C5">
        <w:t>Como se realiza una copia del registro de Windows.</w:t>
      </w:r>
    </w:p>
    <w:p w14:paraId="7A4557DE" w14:textId="77777777" w:rsidR="007856C5" w:rsidRPr="007856C5" w:rsidRDefault="007856C5" w:rsidP="007856C5">
      <w:pPr>
        <w:jc w:val="both"/>
      </w:pPr>
    </w:p>
    <w:p w14:paraId="5148D908" w14:textId="77777777" w:rsidR="007856C5" w:rsidRPr="007856C5" w:rsidRDefault="007856C5" w:rsidP="007856C5">
      <w:pPr>
        <w:pStyle w:val="Prrafodelista"/>
        <w:numPr>
          <w:ilvl w:val="0"/>
          <w:numId w:val="3"/>
        </w:numPr>
        <w:jc w:val="both"/>
      </w:pPr>
      <w:r w:rsidRPr="007856C5">
        <w:t>Como se realiza los puntos de restauración.</w:t>
      </w:r>
    </w:p>
    <w:p w14:paraId="72BAEBA2" w14:textId="77777777" w:rsidR="007856C5" w:rsidRPr="007856C5" w:rsidRDefault="007856C5" w:rsidP="007856C5">
      <w:pPr>
        <w:jc w:val="both"/>
      </w:pPr>
    </w:p>
    <w:p w14:paraId="07EE9CFE" w14:textId="77777777" w:rsidR="007856C5" w:rsidRPr="007856C5" w:rsidRDefault="007856C5" w:rsidP="007856C5">
      <w:pPr>
        <w:pStyle w:val="Prrafodelista"/>
        <w:numPr>
          <w:ilvl w:val="0"/>
          <w:numId w:val="3"/>
        </w:numPr>
        <w:jc w:val="both"/>
      </w:pPr>
      <w:r w:rsidRPr="007856C5">
        <w:t>Como se realiza las copias de seguridad.</w:t>
      </w:r>
    </w:p>
    <w:p w14:paraId="6809688E" w14:textId="77777777" w:rsidR="007856C5" w:rsidRPr="007856C5" w:rsidRDefault="007856C5" w:rsidP="007856C5">
      <w:pPr>
        <w:jc w:val="both"/>
      </w:pPr>
    </w:p>
    <w:p w14:paraId="025BB8BC" w14:textId="4BFCF6D6" w:rsidR="00A370E4" w:rsidRPr="007856C5" w:rsidRDefault="007856C5" w:rsidP="007856C5">
      <w:pPr>
        <w:pStyle w:val="Prrafodelista"/>
        <w:numPr>
          <w:ilvl w:val="0"/>
          <w:numId w:val="3"/>
        </w:numPr>
        <w:jc w:val="both"/>
        <w:rPr>
          <w:rFonts w:ascii="Decima Nova Pro" w:hAnsi="Decima Nova Pro"/>
        </w:rPr>
      </w:pPr>
      <w:r w:rsidRPr="007856C5">
        <w:t>Como se crea las imágenes del sistema.</w:t>
      </w:r>
      <w:bookmarkEnd w:id="0"/>
    </w:p>
    <w:sectPr w:rsidR="00A370E4" w:rsidRPr="007856C5" w:rsidSect="00EC1623">
      <w:type w:val="continuous"/>
      <w:pgSz w:w="11906" w:h="16838"/>
      <w:pgMar w:top="2382" w:right="1134" w:bottom="709" w:left="1134" w:header="142" w:footer="349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43BA20" w14:textId="77777777" w:rsidR="004A2966" w:rsidRDefault="004A2966" w:rsidP="005513CF">
      <w:r>
        <w:separator/>
      </w:r>
    </w:p>
  </w:endnote>
  <w:endnote w:type="continuationSeparator" w:id="0">
    <w:p w14:paraId="493A934E" w14:textId="77777777" w:rsidR="004A2966" w:rsidRDefault="004A2966" w:rsidP="005513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Liberation Serif">
    <w:altName w:val="Times New Roman"/>
    <w:panose1 w:val="020B0604020202020204"/>
    <w:charset w:val="01"/>
    <w:family w:val="roman"/>
    <w:pitch w:val="variable"/>
  </w:font>
  <w:font w:name="Droid Sans Fallback">
    <w:altName w:val="Times New Roman"/>
    <w:panose1 w:val="020B0604020202020204"/>
    <w:charset w:val="01"/>
    <w:family w:val="auto"/>
    <w:pitch w:val="variable"/>
  </w:font>
  <w:font w:name="FreeSans">
    <w:altName w:val="Times New Roman"/>
    <w:panose1 w:val="020B0604020202020204"/>
    <w:charset w:val="01"/>
    <w:family w:val="auto"/>
    <w:pitch w:val="variable"/>
  </w:font>
  <w:font w:name="Liberation Sans">
    <w:altName w:val="Arial"/>
    <w:panose1 w:val="020B0604020202020204"/>
    <w:charset w:val="01"/>
    <w:family w:val="swiss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Decima Nova Pro">
    <w:panose1 w:val="02000506000000020004"/>
    <w:charset w:val="00"/>
    <w:family w:val="auto"/>
    <w:notTrueType/>
    <w:pitch w:val="variable"/>
    <w:sig w:usb0="8000022F" w:usb1="4000004A" w:usb2="00000000" w:usb3="00000000" w:csb0="000000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548B9F" w14:textId="77777777" w:rsidR="002D15EE" w:rsidRDefault="002D15E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1F2DF4" w14:textId="77777777" w:rsidR="00A45677" w:rsidRPr="00575921" w:rsidRDefault="00A45677" w:rsidP="00A45677">
    <w:pPr>
      <w:pStyle w:val="Piedepgina"/>
      <w:jc w:val="center"/>
      <w:rPr>
        <w:rFonts w:ascii="Decima Nova Pro" w:hAnsi="Decima Nova Pro"/>
        <w:color w:val="808080"/>
        <w:kern w:val="18"/>
        <w:sz w:val="16"/>
        <w:szCs w:val="16"/>
      </w:rPr>
    </w:pPr>
    <w:r w:rsidRPr="00575921">
      <w:rPr>
        <w:rFonts w:ascii="Decima Nova Pro" w:hAnsi="Decima Nova Pro"/>
        <w:color w:val="808080"/>
        <w:kern w:val="18"/>
        <w:sz w:val="16"/>
        <w:szCs w:val="16"/>
      </w:rPr>
      <w:t xml:space="preserve">C/ MARÍA AUXILIADORA </w:t>
    </w:r>
    <w:proofErr w:type="gramStart"/>
    <w:r w:rsidRPr="00575921">
      <w:rPr>
        <w:rFonts w:ascii="Decima Nova Pro" w:hAnsi="Decima Nova Pro"/>
        <w:color w:val="808080"/>
        <w:kern w:val="18"/>
        <w:sz w:val="16"/>
        <w:szCs w:val="16"/>
      </w:rPr>
      <w:t>57  |</w:t>
    </w:r>
    <w:proofErr w:type="gramEnd"/>
    <w:r w:rsidRPr="00575921">
      <w:rPr>
        <w:rFonts w:ascii="Decima Nova Pro" w:hAnsi="Decima Nova Pro"/>
        <w:color w:val="808080"/>
        <w:kern w:val="18"/>
        <w:sz w:val="16"/>
        <w:szCs w:val="16"/>
      </w:rPr>
      <w:t xml:space="preserve">  50009 ZARAGOZA  |  T 976 306 878  |  </w:t>
    </w:r>
    <w:hyperlink r:id="rId1" w:history="1">
      <w:r w:rsidRPr="00575921">
        <w:rPr>
          <w:rFonts w:ascii="Decima Nova Pro" w:hAnsi="Decima Nova Pro"/>
          <w:color w:val="808080"/>
          <w:kern w:val="18"/>
          <w:sz w:val="16"/>
          <w:szCs w:val="16"/>
        </w:rPr>
        <w:t>HTTP://ZARAGOZA.SALESIANOS.EDU</w:t>
      </w:r>
    </w:hyperlink>
  </w:p>
  <w:p w14:paraId="3032DEE8" w14:textId="77777777" w:rsidR="005513CF" w:rsidRDefault="001D48F7" w:rsidP="001D48F7">
    <w:pPr>
      <w:pStyle w:val="Piedepgina"/>
      <w:tabs>
        <w:tab w:val="clear" w:pos="4252"/>
        <w:tab w:val="clear" w:pos="8504"/>
        <w:tab w:val="left" w:pos="1041"/>
      </w:tabs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002D0E" w14:textId="77777777" w:rsidR="00EC1623" w:rsidRPr="00575921" w:rsidRDefault="00EC1623" w:rsidP="00EC1623">
    <w:pPr>
      <w:pStyle w:val="Piedepgina"/>
      <w:jc w:val="center"/>
      <w:rPr>
        <w:rFonts w:ascii="Decima Nova Pro" w:hAnsi="Decima Nova Pro"/>
        <w:color w:val="808080"/>
        <w:kern w:val="18"/>
        <w:sz w:val="16"/>
        <w:szCs w:val="16"/>
      </w:rPr>
    </w:pPr>
    <w:r w:rsidRPr="00575921">
      <w:rPr>
        <w:rFonts w:ascii="Decima Nova Pro" w:hAnsi="Decima Nova Pro"/>
        <w:color w:val="808080"/>
        <w:kern w:val="18"/>
        <w:sz w:val="16"/>
        <w:szCs w:val="16"/>
      </w:rPr>
      <w:t xml:space="preserve">C/ MARÍA AUXILIADORA </w:t>
    </w:r>
    <w:proofErr w:type="gramStart"/>
    <w:r w:rsidRPr="00575921">
      <w:rPr>
        <w:rFonts w:ascii="Decima Nova Pro" w:hAnsi="Decima Nova Pro"/>
        <w:color w:val="808080"/>
        <w:kern w:val="18"/>
        <w:sz w:val="16"/>
        <w:szCs w:val="16"/>
      </w:rPr>
      <w:t>57  |</w:t>
    </w:r>
    <w:proofErr w:type="gramEnd"/>
    <w:r w:rsidRPr="00575921">
      <w:rPr>
        <w:rFonts w:ascii="Decima Nova Pro" w:hAnsi="Decima Nova Pro"/>
        <w:color w:val="808080"/>
        <w:kern w:val="18"/>
        <w:sz w:val="16"/>
        <w:szCs w:val="16"/>
      </w:rPr>
      <w:t xml:space="preserve">  50009 ZARAGOZA  |  T 976 306 878  |  </w:t>
    </w:r>
    <w:hyperlink r:id="rId1" w:history="1">
      <w:r w:rsidRPr="00575921">
        <w:rPr>
          <w:rFonts w:ascii="Decima Nova Pro" w:hAnsi="Decima Nova Pro"/>
          <w:color w:val="808080"/>
          <w:kern w:val="18"/>
          <w:sz w:val="16"/>
          <w:szCs w:val="16"/>
        </w:rPr>
        <w:t>HTTP://ZARAGOZA.SALESIANOS.EDU</w:t>
      </w:r>
    </w:hyperlink>
  </w:p>
  <w:p w14:paraId="02CD57B1" w14:textId="77777777" w:rsidR="00EC1623" w:rsidRDefault="00EC1623" w:rsidP="00EC1623">
    <w:pPr>
      <w:pStyle w:val="Piedepgina"/>
      <w:tabs>
        <w:tab w:val="clear" w:pos="4252"/>
        <w:tab w:val="clear" w:pos="8504"/>
        <w:tab w:val="left" w:pos="1041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0223AA" w14:textId="77777777" w:rsidR="004A2966" w:rsidRDefault="004A2966" w:rsidP="005513CF">
      <w:r>
        <w:separator/>
      </w:r>
    </w:p>
  </w:footnote>
  <w:footnote w:type="continuationSeparator" w:id="0">
    <w:p w14:paraId="177CF369" w14:textId="77777777" w:rsidR="004A2966" w:rsidRDefault="004A2966" w:rsidP="005513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592185" w14:textId="77777777" w:rsidR="002D15EE" w:rsidRDefault="002D15E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B5C99F" w14:textId="77777777" w:rsidR="006F2EA0" w:rsidRDefault="006F2EA0" w:rsidP="002509D1">
    <w:pPr>
      <w:pStyle w:val="Encabezado"/>
      <w:ind w:left="-284"/>
    </w:pPr>
  </w:p>
  <w:p w14:paraId="7B049E97" w14:textId="77777777" w:rsidR="006F2EA0" w:rsidRDefault="006F2EA0" w:rsidP="002509D1">
    <w:pPr>
      <w:pStyle w:val="Encabezado"/>
      <w:ind w:left="-284"/>
    </w:pPr>
  </w:p>
  <w:p w14:paraId="7B451225" w14:textId="77777777" w:rsidR="006F2EA0" w:rsidRDefault="006F2EA0" w:rsidP="002509D1">
    <w:pPr>
      <w:pStyle w:val="Encabezado"/>
      <w:ind w:left="-284"/>
    </w:pPr>
  </w:p>
  <w:p w14:paraId="23D6090F" w14:textId="77777777" w:rsidR="006F2EA0" w:rsidRDefault="006F2EA0" w:rsidP="002509D1">
    <w:pPr>
      <w:pStyle w:val="Encabezado"/>
      <w:ind w:left="-284"/>
    </w:pPr>
  </w:p>
  <w:p w14:paraId="6526426A" w14:textId="77777777" w:rsidR="006F2EA0" w:rsidRDefault="006F2EA0" w:rsidP="002509D1">
    <w:pPr>
      <w:pStyle w:val="Encabezado"/>
      <w:ind w:left="-284"/>
    </w:pPr>
  </w:p>
  <w:p w14:paraId="07CEBEAB" w14:textId="77777777" w:rsidR="006F2EA0" w:rsidRDefault="006F2EA0" w:rsidP="002509D1">
    <w:pPr>
      <w:pStyle w:val="Encabezado"/>
      <w:ind w:left="-284"/>
    </w:pPr>
  </w:p>
  <w:p w14:paraId="217557A7" w14:textId="77777777" w:rsidR="006F2EA0" w:rsidRDefault="006F2EA0" w:rsidP="002509D1">
    <w:pPr>
      <w:pStyle w:val="Encabezado"/>
      <w:ind w:left="-284"/>
    </w:pPr>
  </w:p>
  <w:tbl>
    <w:tblPr>
      <w:tblStyle w:val="Tablaconcuadrcula"/>
      <w:tblW w:w="10314" w:type="dxa"/>
      <w:tblLook w:val="04A0" w:firstRow="1" w:lastRow="0" w:firstColumn="1" w:lastColumn="0" w:noHBand="0" w:noVBand="1"/>
    </w:tblPr>
    <w:tblGrid>
      <w:gridCol w:w="5070"/>
      <w:gridCol w:w="4252"/>
      <w:gridCol w:w="992"/>
    </w:tblGrid>
    <w:tr w:rsidR="006F2EA0" w:rsidRPr="006F2EA0" w14:paraId="53792403" w14:textId="77777777" w:rsidTr="005C2054">
      <w:tc>
        <w:tcPr>
          <w:tcW w:w="5070" w:type="dxa"/>
        </w:tcPr>
        <w:p w14:paraId="2DB0579E" w14:textId="77777777" w:rsidR="006F2EA0" w:rsidRPr="006F2EA0" w:rsidRDefault="006F2EA0" w:rsidP="005C2054">
          <w:pPr>
            <w:rPr>
              <w:rFonts w:ascii="Decima Nova Pro" w:hAnsi="Decima Nova Pro"/>
              <w:sz w:val="28"/>
            </w:rPr>
          </w:pPr>
          <w:r w:rsidRPr="006F2EA0">
            <w:rPr>
              <w:rFonts w:ascii="Decima Nova Pro" w:hAnsi="Decima Nova Pro"/>
              <w:sz w:val="28"/>
            </w:rPr>
            <w:t>Apellidos:</w:t>
          </w:r>
        </w:p>
      </w:tc>
      <w:tc>
        <w:tcPr>
          <w:tcW w:w="4252" w:type="dxa"/>
        </w:tcPr>
        <w:p w14:paraId="611E19D8" w14:textId="77777777" w:rsidR="006F2EA0" w:rsidRPr="006F2EA0" w:rsidRDefault="006F2EA0" w:rsidP="005C2054">
          <w:pPr>
            <w:rPr>
              <w:rFonts w:ascii="Decima Nova Pro" w:hAnsi="Decima Nova Pro"/>
              <w:sz w:val="28"/>
            </w:rPr>
          </w:pPr>
          <w:r w:rsidRPr="006F2EA0">
            <w:rPr>
              <w:rFonts w:ascii="Decima Nova Pro" w:hAnsi="Decima Nova Pro"/>
              <w:sz w:val="28"/>
            </w:rPr>
            <w:t>Nombre:</w:t>
          </w:r>
        </w:p>
      </w:tc>
      <w:tc>
        <w:tcPr>
          <w:tcW w:w="992" w:type="dxa"/>
        </w:tcPr>
        <w:p w14:paraId="5AD25E51" w14:textId="77777777" w:rsidR="006F2EA0" w:rsidRPr="006F2EA0" w:rsidRDefault="006F2EA0" w:rsidP="005C2054">
          <w:pPr>
            <w:rPr>
              <w:rFonts w:ascii="Decima Nova Pro" w:hAnsi="Decima Nova Pro"/>
              <w:sz w:val="28"/>
            </w:rPr>
          </w:pPr>
          <w:r w:rsidRPr="006F2EA0">
            <w:rPr>
              <w:rFonts w:ascii="Decima Nova Pro" w:hAnsi="Decima Nova Pro"/>
              <w:sz w:val="28"/>
            </w:rPr>
            <w:t>Nº</w:t>
          </w:r>
        </w:p>
      </w:tc>
    </w:tr>
  </w:tbl>
  <w:p w14:paraId="69677814" w14:textId="77777777" w:rsidR="005513CF" w:rsidRDefault="00FA4845" w:rsidP="002509D1">
    <w:pPr>
      <w:pStyle w:val="Encabezado"/>
      <w:ind w:left="-284"/>
    </w:pPr>
    <w:r>
      <w:rPr>
        <w:noProof/>
        <w:lang w:val="es-ES_tradnl" w:eastAsia="es-ES_tradnl" w:bidi="ar-SA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7DA52610" wp14:editId="43B2336B">
              <wp:simplePos x="0" y="0"/>
              <wp:positionH relativeFrom="column">
                <wp:posOffset>-437457</wp:posOffset>
              </wp:positionH>
              <wp:positionV relativeFrom="paragraph">
                <wp:posOffset>330546</wp:posOffset>
              </wp:positionV>
              <wp:extent cx="334645" cy="7863840"/>
              <wp:effectExtent l="0" t="0" r="8255" b="3810"/>
              <wp:wrapNone/>
              <wp:docPr id="1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4645" cy="78638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D09628" w14:textId="77777777" w:rsidR="00CB24FC" w:rsidRPr="00D74388" w:rsidRDefault="00CB24FC">
                          <w:pPr>
                            <w:rPr>
                              <w:rFonts w:ascii="Decima Nova Pro" w:hAnsi="Decima Nova Pro"/>
                              <w:color w:val="808080"/>
                              <w:kern w:val="18"/>
                              <w:sz w:val="16"/>
                            </w:rPr>
                          </w:pPr>
                          <w:r w:rsidRPr="00D74388">
                            <w:rPr>
                              <w:rFonts w:ascii="Decima Nova Pro" w:hAnsi="Decima Nova Pro"/>
                              <w:color w:val="808080"/>
                              <w:kern w:val="18"/>
                              <w:sz w:val="16"/>
                            </w:rPr>
                            <w:fldChar w:fldCharType="begin"/>
                          </w:r>
                          <w:r w:rsidRPr="00D74388">
                            <w:rPr>
                              <w:rFonts w:ascii="Decima Nova Pro" w:hAnsi="Decima Nova Pro"/>
                              <w:color w:val="808080"/>
                              <w:kern w:val="18"/>
                              <w:sz w:val="16"/>
                            </w:rPr>
                            <w:instrText xml:space="preserve"> FILENAME   \* MERGEFORMAT </w:instrText>
                          </w:r>
                          <w:r w:rsidRPr="00D74388">
                            <w:rPr>
                              <w:rFonts w:ascii="Decima Nova Pro" w:hAnsi="Decima Nova Pro"/>
                              <w:color w:val="808080"/>
                              <w:kern w:val="18"/>
                              <w:sz w:val="16"/>
                            </w:rPr>
                            <w:fldChar w:fldCharType="separate"/>
                          </w:r>
                          <w:r w:rsidR="008E5FB6">
                            <w:rPr>
                              <w:rFonts w:ascii="Decima Nova Pro" w:hAnsi="Decima Nova Pro"/>
                              <w:noProof/>
                              <w:color w:val="808080"/>
                              <w:kern w:val="18"/>
                              <w:sz w:val="16"/>
                            </w:rPr>
                            <w:t>Documento3</w:t>
                          </w:r>
                          <w:r w:rsidRPr="00D74388">
                            <w:rPr>
                              <w:rFonts w:ascii="Decima Nova Pro" w:hAnsi="Decima Nova Pro"/>
                              <w:color w:val="808080"/>
                              <w:kern w:val="18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shapetype w14:anchorId="7DA52610" id="_x0000_t202" coordsize="21600,21600" o:spt="202" path="m0,0l0,21600,21600,21600,21600,0xe">
              <v:stroke joinstyle="miter"/>
              <v:path gradientshapeok="t" o:connecttype="rect"/>
            </v:shapetype>
            <v:shape id="Cuadro_x0020_de_x0020_texto_x0020_2" o:spid="_x0000_s1026" type="#_x0000_t202" style="position:absolute;left:0;text-align:left;margin-left:-34.45pt;margin-top:26.05pt;width:26.35pt;height:619.2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" stroked="f">
              <v:textbox style="layout-flow:vertical;mso-layout-flow-alt:bottom-to-top">
                <w:txbxContent>
                  <w:p w14:paraId="01D09628" w14:textId="77777777" w:rsidR="00CB24FC" w:rsidRPr="00D74388" w:rsidRDefault="00CB24FC">
                    <w:pPr>
                      <w:rPr>
                        <w:rFonts w:ascii="Decima Nova Pro" w:hAnsi="Decima Nova Pro"/>
                        <w:color w:val="808080"/>
                        <w:kern w:val="18"/>
                        <w:sz w:val="16"/>
                      </w:rPr>
                    </w:pPr>
                    <w:r w:rsidRPr="00D74388">
                      <w:rPr>
                        <w:rFonts w:ascii="Decima Nova Pro" w:hAnsi="Decima Nova Pro"/>
                        <w:color w:val="808080"/>
                        <w:kern w:val="18"/>
                        <w:sz w:val="16"/>
                      </w:rPr>
                      <w:fldChar w:fldCharType="begin"/>
                    </w:r>
                    <w:r w:rsidRPr="00D74388">
                      <w:rPr>
                        <w:rFonts w:ascii="Decima Nova Pro" w:hAnsi="Decima Nova Pro"/>
                        <w:color w:val="808080"/>
                        <w:kern w:val="18"/>
                        <w:sz w:val="16"/>
                      </w:rPr>
                      <w:instrText xml:space="preserve"> FILENAME   \* MERGEFORMAT </w:instrText>
                    </w:r>
                    <w:r w:rsidRPr="00D74388">
                      <w:rPr>
                        <w:rFonts w:ascii="Decima Nova Pro" w:hAnsi="Decima Nova Pro"/>
                        <w:color w:val="808080"/>
                        <w:kern w:val="18"/>
                        <w:sz w:val="16"/>
                      </w:rPr>
                      <w:fldChar w:fldCharType="separate"/>
                    </w:r>
                    <w:r w:rsidR="008E5FB6">
                      <w:rPr>
                        <w:rFonts w:ascii="Decima Nova Pro" w:hAnsi="Decima Nova Pro"/>
                        <w:noProof/>
                        <w:color w:val="808080"/>
                        <w:kern w:val="18"/>
                        <w:sz w:val="16"/>
                      </w:rPr>
                      <w:t>Documento3</w:t>
                    </w:r>
                    <w:r w:rsidRPr="00D74388">
                      <w:rPr>
                        <w:rFonts w:ascii="Decima Nova Pro" w:hAnsi="Decima Nova Pro"/>
                        <w:color w:val="808080"/>
                        <w:kern w:val="18"/>
                        <w:sz w:val="1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8C7C78">
      <w:rPr>
        <w:noProof/>
        <w:lang w:val="es-ES_tradnl" w:eastAsia="es-ES_tradnl" w:bidi="ar-SA"/>
      </w:rPr>
      <w:drawing>
        <wp:anchor distT="0" distB="0" distL="114300" distR="114300" simplePos="0" relativeHeight="251663360" behindDoc="1" locked="0" layoutInCell="1" allowOverlap="1" wp14:anchorId="266B672A" wp14:editId="01618131">
          <wp:simplePos x="0" y="0"/>
          <wp:positionH relativeFrom="column">
            <wp:posOffset>-111280</wp:posOffset>
          </wp:positionH>
          <wp:positionV relativeFrom="page">
            <wp:posOffset>702310</wp:posOffset>
          </wp:positionV>
          <wp:extent cx="3225600" cy="615600"/>
          <wp:effectExtent l="0" t="0" r="0" b="0"/>
          <wp:wrapNone/>
          <wp:docPr id="4" name="Imagen 4" descr="E:\CALIDAD\ZARAGOZA CALIDAD EFQM\LOGOTIPOS SALESIANOS\LOGOS 12 03 15\Logotipos_colegio\ZARAGOZAcoleHN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E:\CALIDAD\ZARAGOZA CALIDAD EFQM\LOGOTIPOS SALESIANOS\LOGOS 12 03 15\Logotipos_colegio\ZARAGOZAcoleHN2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25600" cy="615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751B4E" w14:textId="77777777" w:rsidR="00EC1623" w:rsidRDefault="00EC1623" w:rsidP="00EC1623">
    <w:pPr>
      <w:pStyle w:val="Encabezado"/>
      <w:ind w:left="-284"/>
    </w:pPr>
    <w:r>
      <w:rPr>
        <w:noProof/>
        <w:lang w:val="es-ES_tradnl" w:eastAsia="es-ES_tradnl" w:bidi="ar-SA"/>
      </w:rPr>
      <w:drawing>
        <wp:anchor distT="0" distB="0" distL="114300" distR="114300" simplePos="0" relativeHeight="251666432" behindDoc="0" locked="0" layoutInCell="1" allowOverlap="1" wp14:anchorId="14A5DA7E" wp14:editId="39BBD543">
          <wp:simplePos x="0" y="0"/>
          <wp:positionH relativeFrom="column">
            <wp:posOffset>-113261</wp:posOffset>
          </wp:positionH>
          <wp:positionV relativeFrom="paragraph">
            <wp:posOffset>608099</wp:posOffset>
          </wp:positionV>
          <wp:extent cx="3224530" cy="615950"/>
          <wp:effectExtent l="0" t="0" r="0" b="0"/>
          <wp:wrapNone/>
          <wp:docPr id="5" name="Imagen 5" descr="E:\CALIDAD\ZARAGOZA CALIDAD EFQM\LOGOTIPOS SALESIANOS\LOGOS 12 03 15\Logotipos_colegio\ZARAGOZAcoleHN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E:\CALIDAD\ZARAGOZA CALIDAD EFQM\LOGOTIPOS SALESIANOS\LOGOS 12 03 15\Logotipos_colegio\ZARAGOZAcoleHN2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24530" cy="615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7A5391A" w14:textId="77777777" w:rsidR="006F2EA0" w:rsidRDefault="006F2EA0">
    <w:pPr>
      <w:pStyle w:val="Encabezado"/>
    </w:pPr>
    <w:r>
      <w:rPr>
        <w:noProof/>
        <w:lang w:val="es-ES_tradnl" w:eastAsia="es-ES_tradnl" w:bidi="ar-SA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75F1473D" wp14:editId="4446D3DD">
              <wp:simplePos x="0" y="0"/>
              <wp:positionH relativeFrom="column">
                <wp:posOffset>5195570</wp:posOffset>
              </wp:positionH>
              <wp:positionV relativeFrom="paragraph">
                <wp:posOffset>93345</wp:posOffset>
              </wp:positionV>
              <wp:extent cx="1281430" cy="824230"/>
              <wp:effectExtent l="0" t="0" r="13970" b="13970"/>
              <wp:wrapNone/>
              <wp:docPr id="30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81430" cy="82423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AF8C33A" w14:textId="77777777" w:rsidR="006F2EA0" w:rsidRPr="006F2EA0" w:rsidRDefault="006F2EA0">
                          <w:pPr>
                            <w:rPr>
                              <w:rFonts w:ascii="Decima Nova Pro" w:hAnsi="Decima Nova Pro"/>
                            </w:rPr>
                          </w:pPr>
                          <w:r w:rsidRPr="006F2EA0">
                            <w:rPr>
                              <w:rFonts w:ascii="Decima Nova Pro" w:hAnsi="Decima Nova Pro"/>
                            </w:rPr>
                            <w:t>NOTA: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shapetype w14:anchorId="75F1473D" id="_x0000_t202" coordsize="21600,21600" o:spt="202" path="m0,0l0,21600,21600,21600,21600,0xe">
              <v:stroke joinstyle="miter"/>
              <v:path gradientshapeok="t" o:connecttype="rect"/>
            </v:shapetype>
            <v:shape id="_x0000_s1027" type="#_x0000_t202" style="position:absolute;margin-left:409.1pt;margin-top:7.35pt;width:100.9pt;height:64.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">
              <v:textbox>
                <w:txbxContent>
                  <w:p w14:paraId="0AF8C33A" w14:textId="77777777" w:rsidR="006F2EA0" w:rsidRPr="006F2EA0" w:rsidRDefault="006F2EA0">
                    <w:pPr>
                      <w:rPr>
                        <w:rFonts w:ascii="Decima Nova Pro" w:hAnsi="Decima Nova Pro"/>
                      </w:rPr>
                    </w:pPr>
                    <w:r w:rsidRPr="006F2EA0">
                      <w:rPr>
                        <w:rFonts w:ascii="Decima Nova Pro" w:hAnsi="Decima Nova Pro"/>
                      </w:rPr>
                      <w:t>NOTA:</w:t>
                    </w:r>
                  </w:p>
                </w:txbxContent>
              </v:textbox>
            </v:shape>
          </w:pict>
        </mc:Fallback>
      </mc:AlternateContent>
    </w:r>
  </w:p>
  <w:p w14:paraId="188C9C60" w14:textId="77777777" w:rsidR="006F2EA0" w:rsidRDefault="006F2EA0">
    <w:pPr>
      <w:pStyle w:val="Encabezado"/>
    </w:pPr>
  </w:p>
  <w:p w14:paraId="6557C126" w14:textId="77777777" w:rsidR="006F2EA0" w:rsidRDefault="006F2EA0">
    <w:pPr>
      <w:pStyle w:val="Encabezado"/>
    </w:pPr>
  </w:p>
  <w:p w14:paraId="7299CA6F" w14:textId="77777777" w:rsidR="006F2EA0" w:rsidRDefault="006F2EA0">
    <w:pPr>
      <w:pStyle w:val="Encabezado"/>
    </w:pPr>
  </w:p>
  <w:p w14:paraId="10F7F94A" w14:textId="77777777" w:rsidR="006F2EA0" w:rsidRDefault="006F2EA0">
    <w:pPr>
      <w:pStyle w:val="Encabezado"/>
    </w:pPr>
  </w:p>
  <w:p w14:paraId="14235431" w14:textId="77777777" w:rsidR="006F2EA0" w:rsidRDefault="006F2EA0">
    <w:pPr>
      <w:pStyle w:val="Encabezado"/>
    </w:pPr>
  </w:p>
  <w:tbl>
    <w:tblPr>
      <w:tblStyle w:val="Tablaconcuadrcula"/>
      <w:tblW w:w="10314" w:type="dxa"/>
      <w:tblLook w:val="04A0" w:firstRow="1" w:lastRow="0" w:firstColumn="1" w:lastColumn="0" w:noHBand="0" w:noVBand="1"/>
    </w:tblPr>
    <w:tblGrid>
      <w:gridCol w:w="5479"/>
      <w:gridCol w:w="3701"/>
      <w:gridCol w:w="1134"/>
    </w:tblGrid>
    <w:tr w:rsidR="006F2EA0" w:rsidRPr="006F2EA0" w14:paraId="2BC2ED8A" w14:textId="77777777" w:rsidTr="009C04FA">
      <w:tc>
        <w:tcPr>
          <w:tcW w:w="5479" w:type="dxa"/>
        </w:tcPr>
        <w:p w14:paraId="2A619A25" w14:textId="77777777" w:rsidR="006F2EA0" w:rsidRPr="006F2EA0" w:rsidRDefault="006F2EA0" w:rsidP="005C2054">
          <w:pPr>
            <w:rPr>
              <w:rFonts w:ascii="Decima Nova Pro" w:hAnsi="Decima Nova Pro"/>
              <w:sz w:val="28"/>
            </w:rPr>
          </w:pPr>
          <w:r w:rsidRPr="006F2EA0">
            <w:rPr>
              <w:rFonts w:ascii="Decima Nova Pro" w:hAnsi="Decima Nova Pro"/>
              <w:sz w:val="28"/>
            </w:rPr>
            <w:t>Apellidos:</w:t>
          </w:r>
        </w:p>
      </w:tc>
      <w:tc>
        <w:tcPr>
          <w:tcW w:w="3701" w:type="dxa"/>
        </w:tcPr>
        <w:p w14:paraId="7D6335B6" w14:textId="77777777" w:rsidR="006F2EA0" w:rsidRPr="006F2EA0" w:rsidRDefault="006F2EA0" w:rsidP="005C2054">
          <w:pPr>
            <w:rPr>
              <w:rFonts w:ascii="Decima Nova Pro" w:hAnsi="Decima Nova Pro"/>
              <w:sz w:val="28"/>
            </w:rPr>
          </w:pPr>
          <w:r w:rsidRPr="006F2EA0">
            <w:rPr>
              <w:rFonts w:ascii="Decima Nova Pro" w:hAnsi="Decima Nova Pro"/>
              <w:sz w:val="28"/>
            </w:rPr>
            <w:t>Nombre:</w:t>
          </w:r>
        </w:p>
      </w:tc>
      <w:tc>
        <w:tcPr>
          <w:tcW w:w="1134" w:type="dxa"/>
        </w:tcPr>
        <w:p w14:paraId="621070C4" w14:textId="77777777" w:rsidR="006F2EA0" w:rsidRPr="006F2EA0" w:rsidRDefault="006F2EA0" w:rsidP="005C2054">
          <w:pPr>
            <w:rPr>
              <w:rFonts w:ascii="Decima Nova Pro" w:hAnsi="Decima Nova Pro"/>
              <w:sz w:val="28"/>
            </w:rPr>
          </w:pPr>
          <w:r w:rsidRPr="006F2EA0">
            <w:rPr>
              <w:rFonts w:ascii="Decima Nova Pro" w:hAnsi="Decima Nova Pro"/>
              <w:sz w:val="28"/>
            </w:rPr>
            <w:t>Nº</w:t>
          </w:r>
          <w:r w:rsidR="009C04FA">
            <w:rPr>
              <w:rFonts w:ascii="Decima Nova Pro" w:hAnsi="Decima Nova Pro"/>
              <w:sz w:val="28"/>
            </w:rPr>
            <w:t>.</w:t>
          </w:r>
        </w:p>
      </w:tc>
    </w:tr>
  </w:tbl>
  <w:p w14:paraId="701F94E8" w14:textId="77777777" w:rsidR="00EC1623" w:rsidRDefault="00FA4845">
    <w:pPr>
      <w:pStyle w:val="Encabezado"/>
    </w:pPr>
    <w:r>
      <w:rPr>
        <w:noProof/>
        <w:lang w:val="es-ES_tradnl" w:eastAsia="es-ES_tradnl" w:bidi="ar-SA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6C3AA3EB" wp14:editId="20AF5806">
              <wp:simplePos x="0" y="0"/>
              <wp:positionH relativeFrom="column">
                <wp:posOffset>-437457</wp:posOffset>
              </wp:positionH>
              <wp:positionV relativeFrom="paragraph">
                <wp:posOffset>197543</wp:posOffset>
              </wp:positionV>
              <wp:extent cx="334645" cy="7863840"/>
              <wp:effectExtent l="0" t="0" r="8255" b="3810"/>
              <wp:wrapNone/>
              <wp:docPr id="2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4645" cy="78638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5AC34A" w14:textId="77777777" w:rsidR="00EC1623" w:rsidRPr="00D74388" w:rsidRDefault="00DC2DB7" w:rsidP="00EC1623">
                          <w:pPr>
                            <w:rPr>
                              <w:rFonts w:ascii="Decima Nova Pro" w:hAnsi="Decima Nova Pro"/>
                              <w:color w:val="808080"/>
                              <w:kern w:val="18"/>
                              <w:sz w:val="16"/>
                            </w:rPr>
                          </w:pPr>
                          <w:r>
                            <w:rPr>
                              <w:rFonts w:ascii="Decima Nova Pro" w:hAnsi="Decima Nova Pro"/>
                              <w:color w:val="808080"/>
                              <w:kern w:val="18"/>
                              <w:sz w:val="16"/>
                            </w:rPr>
                            <w:t xml:space="preserve">PC050401v1  </w:t>
                          </w:r>
                          <w:r w:rsidR="00EC1623" w:rsidRPr="00D74388">
                            <w:rPr>
                              <w:rFonts w:ascii="Decima Nova Pro" w:hAnsi="Decima Nova Pro"/>
                              <w:color w:val="808080"/>
                              <w:kern w:val="18"/>
                              <w:sz w:val="16"/>
                            </w:rPr>
                            <w:fldChar w:fldCharType="begin"/>
                          </w:r>
                          <w:r w:rsidR="00EC1623" w:rsidRPr="00D74388">
                            <w:rPr>
                              <w:rFonts w:ascii="Decima Nova Pro" w:hAnsi="Decima Nova Pro"/>
                              <w:color w:val="808080"/>
                              <w:kern w:val="18"/>
                              <w:sz w:val="16"/>
                            </w:rPr>
                            <w:instrText xml:space="preserve"> FILENAME   \* MERGEFORMAT </w:instrText>
                          </w:r>
                          <w:r w:rsidR="00EC1623" w:rsidRPr="00D74388">
                            <w:rPr>
                              <w:rFonts w:ascii="Decima Nova Pro" w:hAnsi="Decima Nova Pro"/>
                              <w:color w:val="808080"/>
                              <w:kern w:val="18"/>
                              <w:sz w:val="16"/>
                            </w:rPr>
                            <w:fldChar w:fldCharType="separate"/>
                          </w:r>
                          <w:r w:rsidR="008E5FB6">
                            <w:rPr>
                              <w:rFonts w:ascii="Decima Nova Pro" w:hAnsi="Decima Nova Pro"/>
                              <w:noProof/>
                              <w:color w:val="808080"/>
                              <w:kern w:val="18"/>
                              <w:sz w:val="16"/>
                            </w:rPr>
                            <w:t>Documento3</w:t>
                          </w:r>
                          <w:r w:rsidR="00EC1623" w:rsidRPr="00D74388">
                            <w:rPr>
                              <w:rFonts w:ascii="Decima Nova Pro" w:hAnsi="Decima Nova Pro"/>
                              <w:color w:val="808080"/>
                              <w:kern w:val="18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shape w14:anchorId="6C3AA3EB" id="_x0000_s1028" type="#_x0000_t202" style="position:absolute;margin-left:-34.45pt;margin-top:15.55pt;width:26.35pt;height:619.2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" stroked="f">
              <v:textbox style="layout-flow:vertical;mso-layout-flow-alt:bottom-to-top">
                <w:txbxContent>
                  <w:p w14:paraId="605AC34A" w14:textId="77777777" w:rsidR="00EC1623" w:rsidRPr="00D74388" w:rsidRDefault="00DC2DB7" w:rsidP="00EC1623">
                    <w:pPr>
                      <w:rPr>
                        <w:rFonts w:ascii="Decima Nova Pro" w:hAnsi="Decima Nova Pro"/>
                        <w:color w:val="808080"/>
                        <w:kern w:val="18"/>
                        <w:sz w:val="16"/>
                      </w:rPr>
                    </w:pPr>
                    <w:r>
                      <w:rPr>
                        <w:rFonts w:ascii="Decima Nova Pro" w:hAnsi="Decima Nova Pro"/>
                        <w:color w:val="808080"/>
                        <w:kern w:val="18"/>
                        <w:sz w:val="16"/>
                      </w:rPr>
                      <w:t xml:space="preserve">PC050401v1  </w:t>
                    </w:r>
                    <w:r w:rsidR="00EC1623" w:rsidRPr="00D74388">
                      <w:rPr>
                        <w:rFonts w:ascii="Decima Nova Pro" w:hAnsi="Decima Nova Pro"/>
                        <w:color w:val="808080"/>
                        <w:kern w:val="18"/>
                        <w:sz w:val="16"/>
                      </w:rPr>
                      <w:fldChar w:fldCharType="begin"/>
                    </w:r>
                    <w:r w:rsidR="00EC1623" w:rsidRPr="00D74388">
                      <w:rPr>
                        <w:rFonts w:ascii="Decima Nova Pro" w:hAnsi="Decima Nova Pro"/>
                        <w:color w:val="808080"/>
                        <w:kern w:val="18"/>
                        <w:sz w:val="16"/>
                      </w:rPr>
                      <w:instrText xml:space="preserve"> FILENAME   \* MERGEFORMAT </w:instrText>
                    </w:r>
                    <w:r w:rsidR="00EC1623" w:rsidRPr="00D74388">
                      <w:rPr>
                        <w:rFonts w:ascii="Decima Nova Pro" w:hAnsi="Decima Nova Pro"/>
                        <w:color w:val="808080"/>
                        <w:kern w:val="18"/>
                        <w:sz w:val="16"/>
                      </w:rPr>
                      <w:fldChar w:fldCharType="separate"/>
                    </w:r>
                    <w:r w:rsidR="008E5FB6">
                      <w:rPr>
                        <w:rFonts w:ascii="Decima Nova Pro" w:hAnsi="Decima Nova Pro"/>
                        <w:noProof/>
                        <w:color w:val="808080"/>
                        <w:kern w:val="18"/>
                        <w:sz w:val="16"/>
                      </w:rPr>
                      <w:t>Documento3</w:t>
                    </w:r>
                    <w:r w:rsidR="00EC1623" w:rsidRPr="00D74388">
                      <w:rPr>
                        <w:rFonts w:ascii="Decima Nova Pro" w:hAnsi="Decima Nova Pro"/>
                        <w:color w:val="808080"/>
                        <w:kern w:val="18"/>
                        <w:sz w:val="1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AF5C41"/>
    <w:multiLevelType w:val="hybridMultilevel"/>
    <w:tmpl w:val="E304922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790DEE"/>
    <w:multiLevelType w:val="hybridMultilevel"/>
    <w:tmpl w:val="22EAB7AC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3451F2"/>
    <w:multiLevelType w:val="hybridMultilevel"/>
    <w:tmpl w:val="0136F55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E5FB6"/>
    <w:rsid w:val="00003D16"/>
    <w:rsid w:val="0002051E"/>
    <w:rsid w:val="00053B1E"/>
    <w:rsid w:val="00061FDC"/>
    <w:rsid w:val="00071A37"/>
    <w:rsid w:val="000A3935"/>
    <w:rsid w:val="000C5911"/>
    <w:rsid w:val="000C7656"/>
    <w:rsid w:val="000C7D66"/>
    <w:rsid w:val="000F549D"/>
    <w:rsid w:val="00176D0C"/>
    <w:rsid w:val="0019274E"/>
    <w:rsid w:val="001C297F"/>
    <w:rsid w:val="001D48F7"/>
    <w:rsid w:val="00223D5F"/>
    <w:rsid w:val="00241485"/>
    <w:rsid w:val="002509D1"/>
    <w:rsid w:val="00282B35"/>
    <w:rsid w:val="002A4E85"/>
    <w:rsid w:val="002B0E93"/>
    <w:rsid w:val="002C7DED"/>
    <w:rsid w:val="002D15EE"/>
    <w:rsid w:val="002E1DD7"/>
    <w:rsid w:val="002E6277"/>
    <w:rsid w:val="002E7981"/>
    <w:rsid w:val="003402C4"/>
    <w:rsid w:val="00342070"/>
    <w:rsid w:val="00361CC4"/>
    <w:rsid w:val="003828C8"/>
    <w:rsid w:val="003A7980"/>
    <w:rsid w:val="003B4496"/>
    <w:rsid w:val="003D61D6"/>
    <w:rsid w:val="003F5C41"/>
    <w:rsid w:val="00435455"/>
    <w:rsid w:val="00491875"/>
    <w:rsid w:val="004A2966"/>
    <w:rsid w:val="004E2853"/>
    <w:rsid w:val="004F1A37"/>
    <w:rsid w:val="005033EA"/>
    <w:rsid w:val="00520778"/>
    <w:rsid w:val="005513CF"/>
    <w:rsid w:val="00591A66"/>
    <w:rsid w:val="005C0416"/>
    <w:rsid w:val="00620BF3"/>
    <w:rsid w:val="0064273A"/>
    <w:rsid w:val="00657DB6"/>
    <w:rsid w:val="00683EA5"/>
    <w:rsid w:val="006A7FBC"/>
    <w:rsid w:val="006F2EA0"/>
    <w:rsid w:val="006F5C47"/>
    <w:rsid w:val="00707C30"/>
    <w:rsid w:val="00745995"/>
    <w:rsid w:val="0077537D"/>
    <w:rsid w:val="00775E69"/>
    <w:rsid w:val="007856C5"/>
    <w:rsid w:val="007A7632"/>
    <w:rsid w:val="00816CAE"/>
    <w:rsid w:val="008C7C78"/>
    <w:rsid w:val="008D1D9D"/>
    <w:rsid w:val="008D405B"/>
    <w:rsid w:val="008E06CD"/>
    <w:rsid w:val="008E5FB6"/>
    <w:rsid w:val="00907483"/>
    <w:rsid w:val="0094254A"/>
    <w:rsid w:val="009742EF"/>
    <w:rsid w:val="00982868"/>
    <w:rsid w:val="009C04FA"/>
    <w:rsid w:val="00A370E4"/>
    <w:rsid w:val="00A45677"/>
    <w:rsid w:val="00A701F6"/>
    <w:rsid w:val="00AA3333"/>
    <w:rsid w:val="00AE4ADE"/>
    <w:rsid w:val="00B57323"/>
    <w:rsid w:val="00BA2DFE"/>
    <w:rsid w:val="00BC7B2D"/>
    <w:rsid w:val="00BC7D29"/>
    <w:rsid w:val="00C7399A"/>
    <w:rsid w:val="00C80545"/>
    <w:rsid w:val="00CA4897"/>
    <w:rsid w:val="00CB24FC"/>
    <w:rsid w:val="00D52163"/>
    <w:rsid w:val="00D74388"/>
    <w:rsid w:val="00DA4FBF"/>
    <w:rsid w:val="00DB35A0"/>
    <w:rsid w:val="00DC2DB7"/>
    <w:rsid w:val="00DD3151"/>
    <w:rsid w:val="00E13C57"/>
    <w:rsid w:val="00E323BD"/>
    <w:rsid w:val="00E538BA"/>
    <w:rsid w:val="00E57327"/>
    <w:rsid w:val="00EC1623"/>
    <w:rsid w:val="00EE58CA"/>
    <w:rsid w:val="00EE642C"/>
    <w:rsid w:val="00F07F1C"/>
    <w:rsid w:val="00F867D5"/>
    <w:rsid w:val="00FA4845"/>
    <w:rsid w:val="00FB245B"/>
    <w:rsid w:val="00FE6BEB"/>
    <w:rsid w:val="00FF2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10EC373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ascii="Liberation Serif" w:eastAsia="Droid Sans Fallback" w:hAnsi="Liberation Serif" w:cs="FreeSans"/>
      <w:kern w:val="1"/>
      <w:sz w:val="24"/>
      <w:szCs w:val="24"/>
      <w:lang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pPr>
      <w:suppressLineNumbers/>
    </w:pPr>
  </w:style>
  <w:style w:type="paragraph" w:styleId="Encabezado">
    <w:name w:val="header"/>
    <w:basedOn w:val="Normal"/>
    <w:link w:val="EncabezadoCar"/>
    <w:uiPriority w:val="99"/>
    <w:unhideWhenUsed/>
    <w:rsid w:val="005513CF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EncabezadoCar">
    <w:name w:val="Encabezado Car"/>
    <w:link w:val="Encabezado"/>
    <w:uiPriority w:val="99"/>
    <w:rsid w:val="005513CF"/>
    <w:rPr>
      <w:rFonts w:ascii="Liberation Serif" w:eastAsia="Droid Sans Fallback" w:hAnsi="Liberation Serif" w:cs="Mangal"/>
      <w:kern w:val="1"/>
      <w:sz w:val="24"/>
      <w:szCs w:val="21"/>
      <w:lang w:eastAsia="zh-CN" w:bidi="hi-IN"/>
    </w:rPr>
  </w:style>
  <w:style w:type="paragraph" w:styleId="Piedepgina">
    <w:name w:val="footer"/>
    <w:basedOn w:val="Normal"/>
    <w:link w:val="PiedepginaCar"/>
    <w:uiPriority w:val="99"/>
    <w:unhideWhenUsed/>
    <w:rsid w:val="005513CF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PiedepginaCar">
    <w:name w:val="Pie de página Car"/>
    <w:link w:val="Piedepgina"/>
    <w:uiPriority w:val="99"/>
    <w:rsid w:val="005513CF"/>
    <w:rPr>
      <w:rFonts w:ascii="Liberation Serif" w:eastAsia="Droid Sans Fallback" w:hAnsi="Liberation Serif" w:cs="Mangal"/>
      <w:kern w:val="1"/>
      <w:sz w:val="24"/>
      <w:szCs w:val="21"/>
      <w:lang w:eastAsia="zh-CN" w:bidi="hi-I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B24FC"/>
    <w:rPr>
      <w:rFonts w:ascii="Tahoma" w:hAnsi="Tahoma" w:cs="Mangal"/>
      <w:sz w:val="16"/>
      <w:szCs w:val="14"/>
    </w:rPr>
  </w:style>
  <w:style w:type="character" w:customStyle="1" w:styleId="TextodegloboCar">
    <w:name w:val="Texto de globo Car"/>
    <w:link w:val="Textodeglobo"/>
    <w:uiPriority w:val="99"/>
    <w:semiHidden/>
    <w:rsid w:val="00CB24FC"/>
    <w:rPr>
      <w:rFonts w:ascii="Tahoma" w:eastAsia="Droid Sans Fallback" w:hAnsi="Tahoma" w:cs="Mangal"/>
      <w:kern w:val="1"/>
      <w:sz w:val="16"/>
      <w:szCs w:val="14"/>
      <w:lang w:eastAsia="zh-CN" w:bidi="hi-IN"/>
    </w:rPr>
  </w:style>
  <w:style w:type="paragraph" w:styleId="Textoindependiente3">
    <w:name w:val="Body Text 3"/>
    <w:basedOn w:val="Normal"/>
    <w:link w:val="Textoindependiente3Car"/>
    <w:rsid w:val="000F549D"/>
    <w:pPr>
      <w:widowControl/>
      <w:suppressAutoHyphens w:val="0"/>
      <w:jc w:val="center"/>
    </w:pPr>
    <w:rPr>
      <w:rFonts w:ascii="Century Gothic" w:eastAsia="Times New Roman" w:hAnsi="Century Gothic" w:cs="Times New Roman"/>
      <w:b/>
      <w:kern w:val="0"/>
      <w:sz w:val="22"/>
      <w:szCs w:val="20"/>
      <w:lang w:val="es-ES_tradnl" w:eastAsia="es-ES" w:bidi="ar-SA"/>
    </w:rPr>
  </w:style>
  <w:style w:type="character" w:customStyle="1" w:styleId="Textoindependiente3Car">
    <w:name w:val="Texto independiente 3 Car"/>
    <w:basedOn w:val="Fuentedeprrafopredeter"/>
    <w:link w:val="Textoindependiente3"/>
    <w:rsid w:val="000F549D"/>
    <w:rPr>
      <w:rFonts w:ascii="Century Gothic" w:hAnsi="Century Gothic"/>
      <w:b/>
      <w:sz w:val="22"/>
      <w:lang w:val="es-ES_tradnl"/>
    </w:rPr>
  </w:style>
  <w:style w:type="character" w:styleId="Textodelmarcadordeposicin">
    <w:name w:val="Placeholder Text"/>
    <w:basedOn w:val="Fuentedeprrafopredeter"/>
    <w:uiPriority w:val="99"/>
    <w:semiHidden/>
    <w:rsid w:val="006F2EA0"/>
    <w:rPr>
      <w:color w:val="808080"/>
    </w:rPr>
  </w:style>
  <w:style w:type="table" w:styleId="Tablaconcuadrcula">
    <w:name w:val="Table Grid"/>
    <w:basedOn w:val="Tablanormal"/>
    <w:uiPriority w:val="59"/>
    <w:rsid w:val="006F2E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61CC4"/>
    <w:pPr>
      <w:ind w:left="720"/>
      <w:contextualSpacing/>
    </w:pPr>
    <w:rPr>
      <w:rFonts w:cs="Mangal"/>
      <w:szCs w:val="21"/>
    </w:rPr>
  </w:style>
  <w:style w:type="character" w:styleId="Hipervnculo">
    <w:name w:val="Hyperlink"/>
    <w:basedOn w:val="Fuentedeprrafopredeter"/>
    <w:uiPriority w:val="99"/>
    <w:unhideWhenUsed/>
    <w:rsid w:val="008E06CD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rsid w:val="008E06C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ZARAGOZA.SALESIANOS.EDU" TargetMode="Externa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HTTP://ZARAGOZA.SALESIANOS.EDU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juanapellanizcano/Google%20Drive/CALIDAD/ZARAGOZA%20sistema%20de%20calidad/EFQM%20NUEVOS%20DOCUMENTOS%20/COMUNES/PC050401v1%20Cabecera%20Examen%20reglada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021B62D2FF730428B77A5E60CEAF5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974E48-7E82-5C40-AC27-CBE1199C5C28}"/>
      </w:docPartPr>
      <w:docPartBody>
        <w:p w:rsidR="001454CE" w:rsidRDefault="009847D9">
          <w:pPr>
            <w:pStyle w:val="9021B62D2FF730428B77A5E60CEAF5F4"/>
          </w:pPr>
          <w:r w:rsidRPr="006539EE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A1064182A58C134082EEEFC91E0016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1D36B7-C8D2-DA4B-9BD4-65148A6410A6}"/>
      </w:docPartPr>
      <w:docPartBody>
        <w:p w:rsidR="001454CE" w:rsidRDefault="009847D9">
          <w:pPr>
            <w:pStyle w:val="A1064182A58C134082EEEFC91E0016DB"/>
          </w:pPr>
          <w:r w:rsidRPr="006539EE">
            <w:rPr>
              <w:rStyle w:val="Textodelmarcadordeposicin"/>
            </w:rPr>
            <w:t>Elija un elemento.</w:t>
          </w:r>
        </w:p>
      </w:docPartBody>
    </w:docPart>
    <w:docPart>
      <w:docPartPr>
        <w:name w:val="10573295055B9C4AA21388265F68AA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B596E4-0C45-BC41-B9A8-428E048590E0}"/>
      </w:docPartPr>
      <w:docPartBody>
        <w:p w:rsidR="001454CE" w:rsidRDefault="009847D9">
          <w:pPr>
            <w:pStyle w:val="10573295055B9C4AA21388265F68AA76"/>
          </w:pPr>
          <w:r w:rsidRPr="006539EE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61FF0BCDBF0659449792BB1DE093EE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F98973-6AA5-A542-A485-2AE9D3AE7D09}"/>
      </w:docPartPr>
      <w:docPartBody>
        <w:p w:rsidR="001454CE" w:rsidRDefault="009847D9">
          <w:pPr>
            <w:pStyle w:val="61FF0BCDBF0659449792BB1DE093EEEA"/>
          </w:pPr>
          <w:r w:rsidRPr="006539EE">
            <w:rPr>
              <w:rStyle w:val="Textodelmarcadordeposicin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Liberation Serif">
    <w:altName w:val="Times New Roman"/>
    <w:panose1 w:val="020B0604020202020204"/>
    <w:charset w:val="01"/>
    <w:family w:val="roman"/>
    <w:pitch w:val="variable"/>
  </w:font>
  <w:font w:name="Droid Sans Fallback">
    <w:altName w:val="Times New Roman"/>
    <w:panose1 w:val="020B0604020202020204"/>
    <w:charset w:val="01"/>
    <w:family w:val="auto"/>
    <w:pitch w:val="variable"/>
  </w:font>
  <w:font w:name="FreeSans">
    <w:altName w:val="Times New Roman"/>
    <w:panose1 w:val="020B0604020202020204"/>
    <w:charset w:val="01"/>
    <w:family w:val="auto"/>
    <w:pitch w:val="variable"/>
  </w:font>
  <w:font w:name="Liberation Sans">
    <w:altName w:val="Arial"/>
    <w:panose1 w:val="020B0604020202020204"/>
    <w:charset w:val="01"/>
    <w:family w:val="swiss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Decima Nova Pro">
    <w:panose1 w:val="02000506000000020004"/>
    <w:charset w:val="00"/>
    <w:family w:val="auto"/>
    <w:notTrueType/>
    <w:pitch w:val="variable"/>
    <w:sig w:usb0="8000022F" w:usb1="4000004A" w:usb2="00000000" w:usb3="00000000" w:csb0="000000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47D9"/>
    <w:rsid w:val="000B017F"/>
    <w:rsid w:val="001454CE"/>
    <w:rsid w:val="00341B57"/>
    <w:rsid w:val="003C3BCD"/>
    <w:rsid w:val="00401DB7"/>
    <w:rsid w:val="00414574"/>
    <w:rsid w:val="004723D6"/>
    <w:rsid w:val="00740DF9"/>
    <w:rsid w:val="009847D9"/>
    <w:rsid w:val="009874A3"/>
    <w:rsid w:val="00A7111C"/>
    <w:rsid w:val="00A9287E"/>
    <w:rsid w:val="00B72678"/>
    <w:rsid w:val="00CA5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_tradnl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9021B62D2FF730428B77A5E60CEAF5F4">
    <w:name w:val="9021B62D2FF730428B77A5E60CEAF5F4"/>
  </w:style>
  <w:style w:type="paragraph" w:customStyle="1" w:styleId="A1064182A58C134082EEEFC91E0016DB">
    <w:name w:val="A1064182A58C134082EEEFC91E0016DB"/>
  </w:style>
  <w:style w:type="paragraph" w:customStyle="1" w:styleId="10573295055B9C4AA21388265F68AA76">
    <w:name w:val="10573295055B9C4AA21388265F68AA76"/>
  </w:style>
  <w:style w:type="paragraph" w:customStyle="1" w:styleId="61FF0BCDBF0659449792BB1DE093EEEA">
    <w:name w:val="61FF0BCDBF0659449792BB1DE093EEE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496297-B30D-A44A-B5BF-9C37B4F2DF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PC050401v1 Cabecera Examen reglada.dotx</Template>
  <TotalTime>37</TotalTime>
  <Pages>1</Pages>
  <Words>58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Salesianos - Zaragoza</Company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Apellaniz Caño</dc:creator>
  <cp:lastModifiedBy>Usuario de Microsoft Office</cp:lastModifiedBy>
  <cp:revision>10</cp:revision>
  <cp:lastPrinted>2015-06-11T10:25:00Z</cp:lastPrinted>
  <dcterms:created xsi:type="dcterms:W3CDTF">2017-12-17T15:58:00Z</dcterms:created>
  <dcterms:modified xsi:type="dcterms:W3CDTF">2018-04-11T09:54:00Z</dcterms:modified>
</cp:coreProperties>
</file>