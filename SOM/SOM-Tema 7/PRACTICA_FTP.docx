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5"/>
        <w:gridCol w:w="1450"/>
        <w:gridCol w:w="869"/>
        <w:gridCol w:w="2323"/>
        <w:gridCol w:w="871"/>
        <w:gridCol w:w="451"/>
        <w:gridCol w:w="821"/>
        <w:gridCol w:w="871"/>
        <w:gridCol w:w="1823"/>
      </w:tblGrid>
      <w:tr w:rsidR="002C7DED" w:rsidRPr="00620BF3" w14:paraId="2A9262DE" w14:textId="77777777" w:rsidTr="009C04FA">
        <w:tc>
          <w:tcPr>
            <w:tcW w:w="835" w:type="dxa"/>
            <w:shd w:val="clear" w:color="auto" w:fill="F2F2F2" w:themeFill="background1" w:themeFillShade="F2"/>
          </w:tcPr>
          <w:p w14:paraId="3A183928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9021B62D2FF730428B77A5E60CEAF5F4"/>
            </w:placeholder>
          </w:sdtPr>
          <w:sdtEndPr/>
          <w:sdtContent>
            <w:tc>
              <w:tcPr>
                <w:tcW w:w="1416" w:type="dxa"/>
                <w:tcBorders>
                  <w:top w:val="nil"/>
                </w:tcBorders>
              </w:tcPr>
              <w:p w14:paraId="4E557F5C" w14:textId="0B82E5B0" w:rsidR="00816CAE" w:rsidRPr="00620BF3" w:rsidRDefault="005C0416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2017/2018</w:t>
                </w:r>
              </w:p>
            </w:tc>
          </w:sdtContent>
        </w:sdt>
        <w:tc>
          <w:tcPr>
            <w:tcW w:w="8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3BF5E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9021B62D2FF730428B77A5E60CEAF5F4"/>
            </w:placeholder>
          </w:sdtPr>
          <w:sdtEndPr/>
          <w:sdtContent>
            <w:tc>
              <w:tcPr>
                <w:tcW w:w="2344" w:type="dxa"/>
                <w:tcBorders>
                  <w:top w:val="nil"/>
                  <w:bottom w:val="single" w:sz="4" w:space="0" w:color="auto"/>
                </w:tcBorders>
              </w:tcPr>
              <w:p w14:paraId="47D155E9" w14:textId="258AF5C5" w:rsidR="00816CAE" w:rsidRPr="00620BF3" w:rsidRDefault="002A4E85" w:rsidP="002A4E85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D9A08A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Grupo: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A1064182A58C134082EEEFC91E0016DB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6BF0A040" w14:textId="7C849B5F" w:rsidR="00816CAE" w:rsidRPr="00620BF3" w:rsidRDefault="002A4E85" w:rsidP="002C7DED">
                <w:pPr>
                  <w:jc w:val="right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1º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A1064182A58C134082EEEFC91E0016DB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0940BA74" w14:textId="4C6275BF" w:rsidR="00816CAE" w:rsidRPr="00620BF3" w:rsidRDefault="002A4E85" w:rsidP="002C7DED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E</w:t>
                </w:r>
              </w:p>
            </w:tc>
          </w:sdtContent>
        </w:sdt>
        <w:tc>
          <w:tcPr>
            <w:tcW w:w="87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3DA9B8" w14:textId="77777777" w:rsidR="00816CAE" w:rsidRPr="00620BF3" w:rsidRDefault="00816CAE" w:rsidP="005C2054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Etapa: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A1064182A58C134082EEEFC91E0016DB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832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3FA4A673" w14:textId="13CE8BA3" w:rsidR="00816CAE" w:rsidRPr="00620BF3" w:rsidRDefault="002A4E85" w:rsidP="005C2054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FP CFGM</w:t>
                </w:r>
              </w:p>
            </w:tc>
          </w:sdtContent>
        </w:sdt>
      </w:tr>
      <w:tr w:rsidR="003D61D6" w:rsidRPr="00620BF3" w14:paraId="6B1B7BA8" w14:textId="77777777" w:rsidTr="002C7DED">
        <w:tc>
          <w:tcPr>
            <w:tcW w:w="2251" w:type="dxa"/>
            <w:gridSpan w:val="2"/>
            <w:shd w:val="clear" w:color="auto" w:fill="F2F2F2" w:themeFill="background1" w:themeFillShade="F2"/>
          </w:tcPr>
          <w:p w14:paraId="4CE7B75D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10573295055B9C4AA21388265F68AA76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nil"/>
                </w:tcBorders>
              </w:tcPr>
              <w:p w14:paraId="70724705" w14:textId="45FB0E45" w:rsidR="003D61D6" w:rsidRPr="00620BF3" w:rsidRDefault="005C0416" w:rsidP="005C0416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REDES LOCALES</w:t>
                </w:r>
              </w:p>
            </w:tc>
          </w:sdtContent>
        </w:sdt>
      </w:tr>
      <w:tr w:rsidR="002C7DED" w:rsidRPr="00620BF3" w14:paraId="7BE554C8" w14:textId="77777777" w:rsidTr="002C7DED">
        <w:tc>
          <w:tcPr>
            <w:tcW w:w="2251" w:type="dxa"/>
            <w:gridSpan w:val="2"/>
            <w:shd w:val="clear" w:color="auto" w:fill="F2F2F2" w:themeFill="background1" w:themeFillShade="F2"/>
          </w:tcPr>
          <w:p w14:paraId="1863CB27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61FF0BCDBF0659449792BB1DE093EEEA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nil"/>
                </w:tcBorders>
              </w:tcPr>
              <w:p w14:paraId="47755908" w14:textId="0100F6FA" w:rsidR="002C7DED" w:rsidRPr="00620BF3" w:rsidRDefault="00BF401C" w:rsidP="00361CC4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>JUAN APELLANIZ CAÑO</w:t>
                </w:r>
              </w:p>
            </w:tc>
          </w:sdtContent>
        </w:sdt>
      </w:tr>
    </w:tbl>
    <w:p w14:paraId="27F2646F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EC16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1903BFD5" w14:textId="77777777" w:rsidR="0019274E" w:rsidRDefault="0019274E" w:rsidP="002C7DED">
      <w:pPr>
        <w:rPr>
          <w:rFonts w:ascii="Decima Nova Pro" w:hAnsi="Decima Nova Pro"/>
        </w:rPr>
      </w:pPr>
    </w:p>
    <w:p w14:paraId="624E98A3" w14:textId="52583FDD" w:rsidR="002D15EE" w:rsidRPr="00951DDC" w:rsidRDefault="00653005" w:rsidP="00F86F64">
      <w:pPr>
        <w:jc w:val="both"/>
        <w:outlineLvl w:val="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PRÁCTICA</w:t>
      </w:r>
      <w:r w:rsidR="008E06CD">
        <w:rPr>
          <w:b/>
          <w:i/>
          <w:sz w:val="32"/>
          <w:szCs w:val="32"/>
          <w:u w:val="single"/>
        </w:rPr>
        <w:t xml:space="preserve"> </w:t>
      </w:r>
      <w:r w:rsidR="0014316F">
        <w:rPr>
          <w:b/>
          <w:i/>
          <w:sz w:val="32"/>
          <w:szCs w:val="32"/>
          <w:u w:val="single"/>
        </w:rPr>
        <w:t>FTP</w:t>
      </w:r>
    </w:p>
    <w:p w14:paraId="7C42A351" w14:textId="77777777" w:rsidR="002D15EE" w:rsidRDefault="002D15EE" w:rsidP="002D15EE">
      <w:pPr>
        <w:jc w:val="both"/>
      </w:pPr>
    </w:p>
    <w:p w14:paraId="23804F2B" w14:textId="660EB3C6" w:rsidR="002D15EE" w:rsidRDefault="00653005" w:rsidP="00F86F64">
      <w:pPr>
        <w:jc w:val="both"/>
        <w:outlineLvl w:val="0"/>
        <w:rPr>
          <w:b/>
          <w:i/>
        </w:rPr>
      </w:pPr>
      <w:r>
        <w:rPr>
          <w:b/>
          <w:i/>
        </w:rPr>
        <w:t>DISEÑO:</w:t>
      </w:r>
    </w:p>
    <w:p w14:paraId="6910B2F0" w14:textId="77777777" w:rsidR="004E2853" w:rsidRPr="00951DDC" w:rsidRDefault="004E2853" w:rsidP="002D15EE">
      <w:pPr>
        <w:jc w:val="both"/>
        <w:rPr>
          <w:b/>
          <w:i/>
        </w:rPr>
      </w:pPr>
    </w:p>
    <w:p w14:paraId="4704E936" w14:textId="5E98474A" w:rsidR="004E2853" w:rsidRDefault="0014316F" w:rsidP="008E06CD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Realizar un sitio FTP que tenga una carpeta de archivos que se llame </w:t>
      </w:r>
      <w:r w:rsidR="00653005">
        <w:rPr>
          <w:rFonts w:ascii="Decima Nova Pro" w:hAnsi="Decima Nova Pro"/>
          <w:b/>
          <w:i/>
        </w:rPr>
        <w:t>FTPGRUPOS</w:t>
      </w:r>
      <w:r>
        <w:rPr>
          <w:rFonts w:ascii="Decima Nova Pro" w:hAnsi="Decima Nova Pro"/>
        </w:rPr>
        <w:t xml:space="preserve">. Dicho sitio FTP, debe tener tres usuarios sin aislar: </w:t>
      </w:r>
      <w:r w:rsidR="00653005">
        <w:rPr>
          <w:rFonts w:ascii="Decima Nova Pro" w:hAnsi="Decima Nova Pro"/>
          <w:b/>
          <w:i/>
        </w:rPr>
        <w:t>pepe que pertenece al grupo DIRECTOR</w:t>
      </w:r>
      <w:r>
        <w:rPr>
          <w:rFonts w:ascii="Decima Nova Pro" w:hAnsi="Decima Nova Pro"/>
        </w:rPr>
        <w:t xml:space="preserve"> va a poder leer</w:t>
      </w:r>
      <w:r w:rsidR="00653005">
        <w:rPr>
          <w:rFonts w:ascii="Decima Nova Pro" w:hAnsi="Decima Nova Pro"/>
        </w:rPr>
        <w:t xml:space="preserve"> y escribir</w:t>
      </w:r>
      <w:r>
        <w:rPr>
          <w:rFonts w:ascii="Decima Nova Pro" w:hAnsi="Decima Nova Pro"/>
        </w:rPr>
        <w:t xml:space="preserve"> en la carpeta FTP, </w:t>
      </w:r>
      <w:r w:rsidR="00653005">
        <w:rPr>
          <w:rFonts w:ascii="Decima Nova Pro" w:hAnsi="Decima Nova Pro"/>
          <w:b/>
          <w:i/>
        </w:rPr>
        <w:t>paco que pertenece al grupo TECNICO</w:t>
      </w:r>
      <w:r w:rsidR="00653005">
        <w:rPr>
          <w:rFonts w:ascii="Decima Nova Pro" w:hAnsi="Decima Nova Pro"/>
        </w:rPr>
        <w:t xml:space="preserve"> va a poder</w:t>
      </w:r>
      <w:r>
        <w:rPr>
          <w:rFonts w:ascii="Decima Nova Pro" w:hAnsi="Decima Nova Pro"/>
        </w:rPr>
        <w:t xml:space="preserve"> leer y el </w:t>
      </w:r>
      <w:proofErr w:type="spellStart"/>
      <w:r w:rsidR="00653005">
        <w:rPr>
          <w:rFonts w:ascii="Decima Nova Pro" w:hAnsi="Decima Nova Pro"/>
          <w:b/>
          <w:i/>
        </w:rPr>
        <w:t>admin</w:t>
      </w:r>
      <w:proofErr w:type="spellEnd"/>
      <w:r w:rsidR="00653005">
        <w:rPr>
          <w:rFonts w:ascii="Decima Nova Pro" w:hAnsi="Decima Nova Pro"/>
          <w:b/>
          <w:i/>
        </w:rPr>
        <w:t xml:space="preserve"> que pertenece al grupo ADMIN</w:t>
      </w:r>
      <w:r>
        <w:rPr>
          <w:rFonts w:ascii="Decima Nova Pro" w:hAnsi="Decima Nova Pro"/>
        </w:rPr>
        <w:t xml:space="preserve"> </w:t>
      </w:r>
      <w:bookmarkStart w:id="0" w:name="_GoBack"/>
      <w:bookmarkEnd w:id="0"/>
      <w:r>
        <w:rPr>
          <w:rFonts w:ascii="Decima Nova Pro" w:hAnsi="Decima Nova Pro"/>
        </w:rPr>
        <w:t>tendrá derechos de administrador.</w:t>
      </w:r>
    </w:p>
    <w:p w14:paraId="53DD4610" w14:textId="6AD5B43E" w:rsidR="0014316F" w:rsidRDefault="0014316F" w:rsidP="008E06CD">
      <w:pPr>
        <w:jc w:val="both"/>
        <w:rPr>
          <w:rFonts w:ascii="Decima Nova Pro" w:hAnsi="Decima Nova Pro"/>
        </w:rPr>
      </w:pPr>
    </w:p>
    <w:p w14:paraId="2370A5F6" w14:textId="3D6C9582" w:rsidR="0014316F" w:rsidRPr="004E2853" w:rsidRDefault="0014316F" w:rsidP="00F86F64">
      <w:pPr>
        <w:jc w:val="both"/>
        <w:outlineLvl w:val="0"/>
        <w:rPr>
          <w:rFonts w:ascii="Decima Nova Pro" w:hAnsi="Decima Nova Pro"/>
        </w:rPr>
      </w:pPr>
      <w:r>
        <w:rPr>
          <w:rFonts w:ascii="Decima Nova Pro" w:hAnsi="Decima Nova Pro"/>
        </w:rPr>
        <w:t>Dicho sitio deb</w:t>
      </w:r>
      <w:r w:rsidR="00F86F64">
        <w:rPr>
          <w:rFonts w:ascii="Decima Nova Pro" w:hAnsi="Decima Nova Pro"/>
        </w:rPr>
        <w:t>e disponer de dos direcciones IP</w:t>
      </w:r>
      <w:r>
        <w:rPr>
          <w:rFonts w:ascii="Decima Nova Pro" w:hAnsi="Decima Nova Pro"/>
        </w:rPr>
        <w:t xml:space="preserve"> para acceder.</w:t>
      </w:r>
    </w:p>
    <w:p w14:paraId="025BB8BC" w14:textId="5D13AB57" w:rsidR="00A370E4" w:rsidRPr="002E1DD7" w:rsidRDefault="00A370E4" w:rsidP="00A370E4">
      <w:pPr>
        <w:jc w:val="both"/>
        <w:rPr>
          <w:rFonts w:ascii="Decima Nova Pro" w:hAnsi="Decima Nova Pro"/>
        </w:rPr>
      </w:pPr>
    </w:p>
    <w:sectPr w:rsidR="00A370E4" w:rsidRPr="002E1DD7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3613" w14:textId="77777777" w:rsidR="00F02A8F" w:rsidRDefault="00F02A8F" w:rsidP="005513CF">
      <w:r>
        <w:separator/>
      </w:r>
    </w:p>
  </w:endnote>
  <w:endnote w:type="continuationSeparator" w:id="0">
    <w:p w14:paraId="672F43EF" w14:textId="77777777" w:rsidR="00F02A8F" w:rsidRDefault="00F02A8F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panose1 w:val="02000506000000020004"/>
    <w:charset w:val="00"/>
    <w:family w:val="auto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8B9F" w14:textId="77777777" w:rsidR="002D15EE" w:rsidRDefault="002D15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2DF4" w14:textId="77777777" w:rsidR="00A45677" w:rsidRPr="00575921" w:rsidRDefault="00A45677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</w:t>
    </w:r>
    <w:proofErr w:type="gramStart"/>
    <w:r w:rsidRPr="00575921">
      <w:rPr>
        <w:rFonts w:ascii="Decima Nova Pro" w:hAnsi="Decima Nova Pro"/>
        <w:color w:val="808080"/>
        <w:kern w:val="18"/>
        <w:sz w:val="16"/>
        <w:szCs w:val="16"/>
      </w:rPr>
      <w:t>57  |</w:t>
    </w:r>
    <w:proofErr w:type="gramEnd"/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3032DEE8" w14:textId="77777777" w:rsidR="005513CF" w:rsidRDefault="001D48F7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02D0E" w14:textId="77777777" w:rsidR="00EC1623" w:rsidRPr="00575921" w:rsidRDefault="00EC1623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</w:t>
    </w:r>
    <w:proofErr w:type="gramStart"/>
    <w:r w:rsidRPr="00575921">
      <w:rPr>
        <w:rFonts w:ascii="Decima Nova Pro" w:hAnsi="Decima Nova Pro"/>
        <w:color w:val="808080"/>
        <w:kern w:val="18"/>
        <w:sz w:val="16"/>
        <w:szCs w:val="16"/>
      </w:rPr>
      <w:t>57  |</w:t>
    </w:r>
    <w:proofErr w:type="gramEnd"/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02CD57B1" w14:textId="77777777" w:rsidR="00EC1623" w:rsidRDefault="00EC1623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3F2A8" w14:textId="77777777" w:rsidR="00F02A8F" w:rsidRDefault="00F02A8F" w:rsidP="005513CF">
      <w:r>
        <w:separator/>
      </w:r>
    </w:p>
  </w:footnote>
  <w:footnote w:type="continuationSeparator" w:id="0">
    <w:p w14:paraId="2927E4FB" w14:textId="77777777" w:rsidR="00F02A8F" w:rsidRDefault="00F02A8F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2185" w14:textId="77777777" w:rsidR="002D15EE" w:rsidRDefault="002D15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C99F" w14:textId="77777777" w:rsidR="006F2EA0" w:rsidRDefault="006F2EA0" w:rsidP="002509D1">
    <w:pPr>
      <w:pStyle w:val="Encabezado"/>
      <w:ind w:left="-284"/>
    </w:pPr>
  </w:p>
  <w:p w14:paraId="7B049E97" w14:textId="77777777" w:rsidR="006F2EA0" w:rsidRDefault="006F2EA0" w:rsidP="002509D1">
    <w:pPr>
      <w:pStyle w:val="Encabezado"/>
      <w:ind w:left="-284"/>
    </w:pPr>
  </w:p>
  <w:p w14:paraId="7B451225" w14:textId="77777777" w:rsidR="006F2EA0" w:rsidRDefault="006F2EA0" w:rsidP="002509D1">
    <w:pPr>
      <w:pStyle w:val="Encabezado"/>
      <w:ind w:left="-284"/>
    </w:pPr>
  </w:p>
  <w:p w14:paraId="23D6090F" w14:textId="77777777" w:rsidR="006F2EA0" w:rsidRDefault="006F2EA0" w:rsidP="002509D1">
    <w:pPr>
      <w:pStyle w:val="Encabezado"/>
      <w:ind w:left="-284"/>
    </w:pPr>
  </w:p>
  <w:p w14:paraId="6526426A" w14:textId="77777777" w:rsidR="006F2EA0" w:rsidRDefault="006F2EA0" w:rsidP="002509D1">
    <w:pPr>
      <w:pStyle w:val="Encabezado"/>
      <w:ind w:left="-284"/>
    </w:pPr>
  </w:p>
  <w:p w14:paraId="07CEBEAB" w14:textId="77777777" w:rsidR="006F2EA0" w:rsidRDefault="006F2EA0" w:rsidP="002509D1">
    <w:pPr>
      <w:pStyle w:val="Encabezado"/>
      <w:ind w:left="-284"/>
    </w:pPr>
  </w:p>
  <w:p w14:paraId="217557A7" w14:textId="77777777" w:rsidR="006F2EA0" w:rsidRDefault="006F2EA0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6F2EA0" w:rsidRPr="006F2EA0" w14:paraId="53792403" w14:textId="77777777" w:rsidTr="005C2054">
      <w:tc>
        <w:tcPr>
          <w:tcW w:w="5070" w:type="dxa"/>
        </w:tcPr>
        <w:p w14:paraId="2DB0579E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11E19D8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5AD25E51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69677814" w14:textId="77777777" w:rsidR="005513CF" w:rsidRDefault="00FA4845" w:rsidP="002509D1">
    <w:pPr>
      <w:pStyle w:val="Encabezado"/>
      <w:ind w:left="-284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A52610" wp14:editId="43B2336B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09628" w14:textId="77777777" w:rsidR="00CB24FC" w:rsidRPr="00D74388" w:rsidRDefault="00CB24FC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8E5FB6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A526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" stroked="f">
              <v:textbox style="layout-flow:vertical;mso-layout-flow-alt:bottom-to-top">
                <w:txbxContent>
                  <w:p w14:paraId="01D09628" w14:textId="77777777" w:rsidR="00CB24FC" w:rsidRPr="00D74388" w:rsidRDefault="00CB24FC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8E5FB6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7C78">
      <w:rPr>
        <w:noProof/>
        <w:lang w:val="es-ES_tradnl" w:eastAsia="es-ES_tradnl" w:bidi="ar-SA"/>
      </w:rPr>
      <w:drawing>
        <wp:anchor distT="0" distB="0" distL="114300" distR="114300" simplePos="0" relativeHeight="251663360" behindDoc="1" locked="0" layoutInCell="1" allowOverlap="1" wp14:anchorId="266B672A" wp14:editId="01618131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1B4E" w14:textId="77777777" w:rsidR="00EC1623" w:rsidRDefault="00EC1623" w:rsidP="00EC1623">
    <w:pPr>
      <w:pStyle w:val="Encabezado"/>
      <w:ind w:left="-284"/>
    </w:pPr>
    <w:r>
      <w:rPr>
        <w:noProof/>
        <w:lang w:val="es-ES_tradnl" w:eastAsia="es-ES_tradnl" w:bidi="ar-SA"/>
      </w:rPr>
      <w:drawing>
        <wp:anchor distT="0" distB="0" distL="114300" distR="114300" simplePos="0" relativeHeight="251666432" behindDoc="0" locked="0" layoutInCell="1" allowOverlap="1" wp14:anchorId="14A5DA7E" wp14:editId="39BBD543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A5391A" w14:textId="77777777" w:rsidR="006F2EA0" w:rsidRDefault="006F2EA0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F1473D" wp14:editId="4446D3DD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8C33A" w14:textId="77777777" w:rsidR="006F2EA0" w:rsidRPr="006F2EA0" w:rsidRDefault="006F2EA0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147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">
              <v:textbox>
                <w:txbxContent>
                  <w:p w14:paraId="0AF8C33A" w14:textId="77777777" w:rsidR="006F2EA0" w:rsidRPr="006F2EA0" w:rsidRDefault="006F2EA0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188C9C60" w14:textId="77777777" w:rsidR="006F2EA0" w:rsidRDefault="006F2EA0">
    <w:pPr>
      <w:pStyle w:val="Encabezado"/>
    </w:pPr>
  </w:p>
  <w:p w14:paraId="6557C126" w14:textId="77777777" w:rsidR="006F2EA0" w:rsidRDefault="006F2EA0">
    <w:pPr>
      <w:pStyle w:val="Encabezado"/>
    </w:pPr>
  </w:p>
  <w:p w14:paraId="7299CA6F" w14:textId="77777777" w:rsidR="006F2EA0" w:rsidRDefault="006F2EA0">
    <w:pPr>
      <w:pStyle w:val="Encabezado"/>
    </w:pPr>
  </w:p>
  <w:p w14:paraId="10F7F94A" w14:textId="77777777" w:rsidR="006F2EA0" w:rsidRDefault="006F2EA0">
    <w:pPr>
      <w:pStyle w:val="Encabezado"/>
    </w:pPr>
  </w:p>
  <w:p w14:paraId="14235431" w14:textId="77777777" w:rsidR="006F2EA0" w:rsidRDefault="006F2EA0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6F2EA0" w:rsidRPr="006F2EA0" w14:paraId="2BC2ED8A" w14:textId="77777777" w:rsidTr="009C04FA">
      <w:tc>
        <w:tcPr>
          <w:tcW w:w="5479" w:type="dxa"/>
        </w:tcPr>
        <w:p w14:paraId="2A619A25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3701" w:type="dxa"/>
        </w:tcPr>
        <w:p w14:paraId="7D6335B6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1134" w:type="dxa"/>
        </w:tcPr>
        <w:p w14:paraId="621070C4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 w:rsidR="009C04FA">
            <w:rPr>
              <w:rFonts w:ascii="Decima Nova Pro" w:hAnsi="Decima Nova Pro"/>
              <w:sz w:val="28"/>
            </w:rPr>
            <w:t>.</w:t>
          </w:r>
        </w:p>
      </w:tc>
    </w:tr>
  </w:tbl>
  <w:p w14:paraId="701F94E8" w14:textId="77777777" w:rsidR="00EC1623" w:rsidRDefault="00FA4845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C3AA3EB" wp14:editId="20AF5806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AC34A" w14:textId="77777777" w:rsidR="00EC1623" w:rsidRPr="00D74388" w:rsidRDefault="00DC2DB7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8E5FB6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3AA3EB"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" stroked="f">
              <v:textbox style="layout-flow:vertical;mso-layout-flow-alt:bottom-to-top">
                <w:txbxContent>
                  <w:p w14:paraId="605AC34A" w14:textId="77777777" w:rsidR="00EC1623" w:rsidRPr="00D74388" w:rsidRDefault="00DC2DB7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8E5FB6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5C41"/>
    <w:multiLevelType w:val="hybridMultilevel"/>
    <w:tmpl w:val="E30492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90DEE"/>
    <w:multiLevelType w:val="hybridMultilevel"/>
    <w:tmpl w:val="22EAB7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FB6"/>
    <w:rsid w:val="00003D16"/>
    <w:rsid w:val="0002051E"/>
    <w:rsid w:val="00053B1E"/>
    <w:rsid w:val="00061FDC"/>
    <w:rsid w:val="00071A37"/>
    <w:rsid w:val="000A2515"/>
    <w:rsid w:val="000A3935"/>
    <w:rsid w:val="000C5911"/>
    <w:rsid w:val="000C7656"/>
    <w:rsid w:val="000C7D66"/>
    <w:rsid w:val="000F549D"/>
    <w:rsid w:val="0014316F"/>
    <w:rsid w:val="00176D0C"/>
    <w:rsid w:val="0019274E"/>
    <w:rsid w:val="001C297F"/>
    <w:rsid w:val="001D48F7"/>
    <w:rsid w:val="00223D5F"/>
    <w:rsid w:val="002371B4"/>
    <w:rsid w:val="00241485"/>
    <w:rsid w:val="002509D1"/>
    <w:rsid w:val="00282B35"/>
    <w:rsid w:val="002A4E85"/>
    <w:rsid w:val="002B0E93"/>
    <w:rsid w:val="002C7DED"/>
    <w:rsid w:val="002D15EE"/>
    <w:rsid w:val="002E1DD7"/>
    <w:rsid w:val="002E6277"/>
    <w:rsid w:val="002E7981"/>
    <w:rsid w:val="003402C4"/>
    <w:rsid w:val="00342070"/>
    <w:rsid w:val="00361CC4"/>
    <w:rsid w:val="003828C8"/>
    <w:rsid w:val="003A7980"/>
    <w:rsid w:val="003B4496"/>
    <w:rsid w:val="003D61D6"/>
    <w:rsid w:val="003F4E08"/>
    <w:rsid w:val="003F5C41"/>
    <w:rsid w:val="00435455"/>
    <w:rsid w:val="00487BF0"/>
    <w:rsid w:val="00491875"/>
    <w:rsid w:val="004B1270"/>
    <w:rsid w:val="004E2853"/>
    <w:rsid w:val="004F1A37"/>
    <w:rsid w:val="005033EA"/>
    <w:rsid w:val="00520778"/>
    <w:rsid w:val="00542623"/>
    <w:rsid w:val="005513CF"/>
    <w:rsid w:val="00591A66"/>
    <w:rsid w:val="005C0416"/>
    <w:rsid w:val="00620BF3"/>
    <w:rsid w:val="0064273A"/>
    <w:rsid w:val="00653005"/>
    <w:rsid w:val="00657DB6"/>
    <w:rsid w:val="00683EA5"/>
    <w:rsid w:val="006A7FBC"/>
    <w:rsid w:val="006F2EA0"/>
    <w:rsid w:val="006F5C47"/>
    <w:rsid w:val="00707C30"/>
    <w:rsid w:val="00745995"/>
    <w:rsid w:val="0077537D"/>
    <w:rsid w:val="00775E69"/>
    <w:rsid w:val="007A7632"/>
    <w:rsid w:val="00816CAE"/>
    <w:rsid w:val="008B7CD9"/>
    <w:rsid w:val="008C7C78"/>
    <w:rsid w:val="008D1D9D"/>
    <w:rsid w:val="008D405B"/>
    <w:rsid w:val="008E06CD"/>
    <w:rsid w:val="008E5FB6"/>
    <w:rsid w:val="00907483"/>
    <w:rsid w:val="00930512"/>
    <w:rsid w:val="0094254A"/>
    <w:rsid w:val="009742EF"/>
    <w:rsid w:val="00982868"/>
    <w:rsid w:val="009C04FA"/>
    <w:rsid w:val="00A370E4"/>
    <w:rsid w:val="00A45677"/>
    <w:rsid w:val="00A701F6"/>
    <w:rsid w:val="00AA3333"/>
    <w:rsid w:val="00AE4ADE"/>
    <w:rsid w:val="00B57323"/>
    <w:rsid w:val="00BA2DFE"/>
    <w:rsid w:val="00BC7B2D"/>
    <w:rsid w:val="00BC7D29"/>
    <w:rsid w:val="00BF401C"/>
    <w:rsid w:val="00C7399A"/>
    <w:rsid w:val="00C80545"/>
    <w:rsid w:val="00CA4897"/>
    <w:rsid w:val="00CB24FC"/>
    <w:rsid w:val="00D52163"/>
    <w:rsid w:val="00D74388"/>
    <w:rsid w:val="00DA4FBF"/>
    <w:rsid w:val="00DB35A0"/>
    <w:rsid w:val="00DC2DB7"/>
    <w:rsid w:val="00DD3151"/>
    <w:rsid w:val="00E13C57"/>
    <w:rsid w:val="00E323BD"/>
    <w:rsid w:val="00E538BA"/>
    <w:rsid w:val="00E57327"/>
    <w:rsid w:val="00EC1623"/>
    <w:rsid w:val="00EE58CA"/>
    <w:rsid w:val="00EE642C"/>
    <w:rsid w:val="00F02A8F"/>
    <w:rsid w:val="00F07F1C"/>
    <w:rsid w:val="00F867D5"/>
    <w:rsid w:val="00F86F64"/>
    <w:rsid w:val="00FA4845"/>
    <w:rsid w:val="00FB245B"/>
    <w:rsid w:val="00FC62FD"/>
    <w:rsid w:val="00FE6BE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EC3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1CC4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E06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E06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apellanizcano/Google%20Drive/CALIDAD/ZARAGOZA%20sistema%20de%20calidad/EFQM%20NUEVOS%20DOCUMENTOS%20/COMUNES/PC050401v1%20Cabecera%20Examen%20regla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21B62D2FF730428B77A5E60CEAF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4E48-7E82-5C40-AC27-CBE1199C5C28}"/>
      </w:docPartPr>
      <w:docPartBody>
        <w:p w:rsidR="001454CE" w:rsidRDefault="009847D9">
          <w:pPr>
            <w:pStyle w:val="9021B62D2FF730428B77A5E60CEAF5F4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064182A58C134082EEEFC91E00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36B7-C8D2-DA4B-9BD4-65148A6410A6}"/>
      </w:docPartPr>
      <w:docPartBody>
        <w:p w:rsidR="001454CE" w:rsidRDefault="009847D9">
          <w:pPr>
            <w:pStyle w:val="A1064182A58C134082EEEFC91E0016DB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10573295055B9C4AA21388265F68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596E4-0C45-BC41-B9A8-428E048590E0}"/>
      </w:docPartPr>
      <w:docPartBody>
        <w:p w:rsidR="001454CE" w:rsidRDefault="009847D9">
          <w:pPr>
            <w:pStyle w:val="10573295055B9C4AA21388265F68AA76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1FF0BCDBF0659449792BB1DE093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8973-6AA5-A542-A485-2AE9D3AE7D09}"/>
      </w:docPartPr>
      <w:docPartBody>
        <w:p w:rsidR="001454CE" w:rsidRDefault="009847D9">
          <w:pPr>
            <w:pStyle w:val="61FF0BCDBF0659449792BB1DE093EEEA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panose1 w:val="02000506000000020004"/>
    <w:charset w:val="00"/>
    <w:family w:val="auto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D9"/>
    <w:rsid w:val="000B017F"/>
    <w:rsid w:val="00111109"/>
    <w:rsid w:val="001454CE"/>
    <w:rsid w:val="0020205D"/>
    <w:rsid w:val="00341B57"/>
    <w:rsid w:val="00401DB7"/>
    <w:rsid w:val="00414574"/>
    <w:rsid w:val="004723D6"/>
    <w:rsid w:val="00505045"/>
    <w:rsid w:val="00740DF9"/>
    <w:rsid w:val="009847D9"/>
    <w:rsid w:val="009874A3"/>
    <w:rsid w:val="00A25E51"/>
    <w:rsid w:val="00A7111C"/>
    <w:rsid w:val="00A9287E"/>
    <w:rsid w:val="00A97ED2"/>
    <w:rsid w:val="00B72678"/>
    <w:rsid w:val="00CA5270"/>
    <w:rsid w:val="00D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021B62D2FF730428B77A5E60CEAF5F4">
    <w:name w:val="9021B62D2FF730428B77A5E60CEAF5F4"/>
  </w:style>
  <w:style w:type="paragraph" w:customStyle="1" w:styleId="A1064182A58C134082EEEFC91E0016DB">
    <w:name w:val="A1064182A58C134082EEEFC91E0016DB"/>
  </w:style>
  <w:style w:type="paragraph" w:customStyle="1" w:styleId="10573295055B9C4AA21388265F68AA76">
    <w:name w:val="10573295055B9C4AA21388265F68AA76"/>
  </w:style>
  <w:style w:type="paragraph" w:customStyle="1" w:styleId="61FF0BCDBF0659449792BB1DE093EEEA">
    <w:name w:val="61FF0BCDBF0659449792BB1DE093E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B257-BA8E-F348-ABD6-350398FD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PC050401v1 Cabecera Examen reglada.dotx</Template>
  <TotalTime>80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Apellaniz Caño</dc:creator>
  <cp:lastModifiedBy>Usuario de Microsoft Office</cp:lastModifiedBy>
  <cp:revision>15</cp:revision>
  <cp:lastPrinted>2015-06-11T10:25:00Z</cp:lastPrinted>
  <dcterms:created xsi:type="dcterms:W3CDTF">2017-12-17T15:58:00Z</dcterms:created>
  <dcterms:modified xsi:type="dcterms:W3CDTF">2018-05-16T09:34:00Z</dcterms:modified>
</cp:coreProperties>
</file>