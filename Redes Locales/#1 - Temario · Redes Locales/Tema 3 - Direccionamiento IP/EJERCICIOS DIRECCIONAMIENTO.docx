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A377" w14:textId="34176DBF" w:rsidR="005A6A9B" w:rsidRDefault="002661C9">
      <w:pPr>
        <w:pStyle w:val="Ttulo1"/>
      </w:pPr>
      <w:r>
        <w:t>EJERCICIOS DIRECCIONAMIENTO</w:t>
      </w:r>
      <w:r w:rsidR="00572312">
        <w:t xml:space="preserve"> IP</w:t>
      </w:r>
    </w:p>
    <w:p w14:paraId="618BC6D3" w14:textId="77777777" w:rsidR="005A6A9B" w:rsidRDefault="00E7222D" w:rsidP="00572312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 w:rsidRPr="001B6A09"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  <w:t>¿Qué es una dirección IP?</w:t>
      </w:r>
    </w:p>
    <w:p w14:paraId="0C80062E" w14:textId="5A2570F8" w:rsidR="00645A07" w:rsidRPr="00645A07" w:rsidRDefault="00645A07" w:rsidP="00D254B8">
      <w:pPr>
        <w:pStyle w:val="Prrafodelista"/>
        <w:numPr>
          <w:ilvl w:val="0"/>
          <w:numId w:val="6"/>
        </w:numPr>
      </w:pPr>
      <w:r>
        <w:t>¿Cuántas direcciones IP pueden tener una tarjeta de red?</w:t>
      </w:r>
    </w:p>
    <w:p w14:paraId="4A576824" w14:textId="0A0954C9" w:rsidR="00E7222D" w:rsidRDefault="00E7222D" w:rsidP="00572312">
      <w:pPr>
        <w:pStyle w:val="Prrafodelista"/>
        <w:numPr>
          <w:ilvl w:val="0"/>
          <w:numId w:val="6"/>
        </w:numPr>
      </w:pPr>
      <w:r>
        <w:t xml:space="preserve">¿A </w:t>
      </w:r>
      <w:r w:rsidR="005D0341">
        <w:t>qué</w:t>
      </w:r>
      <w:r>
        <w:t xml:space="preserve"> protocolo de comunicación pertenece</w:t>
      </w:r>
      <w:r w:rsidR="007F5573">
        <w:t xml:space="preserve"> la dirección IP</w:t>
      </w:r>
      <w:r>
        <w:t>?</w:t>
      </w:r>
    </w:p>
    <w:p w14:paraId="1642FE9A" w14:textId="2C5BBEEA" w:rsidR="00E7222D" w:rsidRDefault="007A5BEA" w:rsidP="00572312">
      <w:pPr>
        <w:pStyle w:val="Prrafodelista"/>
        <w:numPr>
          <w:ilvl w:val="0"/>
          <w:numId w:val="6"/>
        </w:numPr>
      </w:pPr>
      <w:r>
        <w:t xml:space="preserve">¿Qué </w:t>
      </w:r>
      <w:r w:rsidR="001E3185">
        <w:t xml:space="preserve">elementos </w:t>
      </w:r>
      <w:r w:rsidR="005D23B9">
        <w:t xml:space="preserve">únicos </w:t>
      </w:r>
      <w:r w:rsidR="001E3185">
        <w:t xml:space="preserve">de la configuración </w:t>
      </w:r>
      <w:r w:rsidR="00AE0661">
        <w:t xml:space="preserve">de red </w:t>
      </w:r>
      <w:r>
        <w:t xml:space="preserve">deben tener </w:t>
      </w:r>
      <w:r w:rsidR="000C38E6">
        <w:t>los dispositivos dentro de una red?</w:t>
      </w:r>
    </w:p>
    <w:p w14:paraId="232E2566" w14:textId="77777777" w:rsidR="001C1789" w:rsidRDefault="001C1789" w:rsidP="00572312">
      <w:pPr>
        <w:pStyle w:val="Prrafodelista"/>
        <w:numPr>
          <w:ilvl w:val="0"/>
          <w:numId w:val="6"/>
        </w:numPr>
      </w:pPr>
      <w:r>
        <w:t>¿Tipos de direcciones IP?</w:t>
      </w:r>
    </w:p>
    <w:p w14:paraId="3FF81F98" w14:textId="642DEA89" w:rsidR="00353E1C" w:rsidRDefault="00353E1C" w:rsidP="00572312">
      <w:pPr>
        <w:pStyle w:val="Prrafodelista"/>
        <w:numPr>
          <w:ilvl w:val="0"/>
          <w:numId w:val="6"/>
        </w:numPr>
      </w:pPr>
      <w:r>
        <w:t>¿En que se dividen</w:t>
      </w:r>
      <w:r w:rsidR="004D4709">
        <w:t xml:space="preserve"> los bits de las direcciones </w:t>
      </w:r>
      <w:r w:rsidR="00E21C14">
        <w:t>IP?</w:t>
      </w:r>
    </w:p>
    <w:p w14:paraId="2CE0EDF3" w14:textId="77777777" w:rsidR="001C1789" w:rsidRDefault="001C1789" w:rsidP="00572312">
      <w:pPr>
        <w:pStyle w:val="Prrafodelista"/>
        <w:numPr>
          <w:ilvl w:val="0"/>
          <w:numId w:val="6"/>
        </w:numPr>
      </w:pPr>
      <w:r>
        <w:t>Nombra las clases de las direcciones IP.</w:t>
      </w:r>
    </w:p>
    <w:p w14:paraId="4C15540D" w14:textId="0D4D4A3D" w:rsidR="001C1789" w:rsidRDefault="001C1789" w:rsidP="00572312">
      <w:pPr>
        <w:pStyle w:val="Prrafodelista"/>
        <w:numPr>
          <w:ilvl w:val="0"/>
          <w:numId w:val="6"/>
        </w:numPr>
      </w:pPr>
      <w:r>
        <w:t xml:space="preserve">¿Qué número decimal es el que identifica la clase de la </w:t>
      </w:r>
      <w:r w:rsidR="004C40E0">
        <w:t xml:space="preserve">dirección </w:t>
      </w:r>
      <w:r>
        <w:t>IP?</w:t>
      </w:r>
    </w:p>
    <w:p w14:paraId="69464937" w14:textId="77777777" w:rsidR="001C1789" w:rsidRDefault="001C1789" w:rsidP="00572312">
      <w:pPr>
        <w:pStyle w:val="Prrafodelista"/>
        <w:numPr>
          <w:ilvl w:val="0"/>
          <w:numId w:val="6"/>
        </w:numPr>
      </w:pPr>
      <w:r>
        <w:t>Indica los rangos de números para identifican las clases de IP.</w:t>
      </w:r>
    </w:p>
    <w:p w14:paraId="4873C2A8" w14:textId="77777777" w:rsidR="001C1789" w:rsidRDefault="001C1789" w:rsidP="00572312">
      <w:pPr>
        <w:pStyle w:val="Prrafodelista"/>
        <w:numPr>
          <w:ilvl w:val="0"/>
          <w:numId w:val="6"/>
        </w:numPr>
      </w:pPr>
      <w:r>
        <w:t>¿Qué hace una máscara de red?</w:t>
      </w:r>
    </w:p>
    <w:p w14:paraId="1BFF94A7" w14:textId="3EBDCDD9" w:rsidR="001C1789" w:rsidRDefault="001C1789" w:rsidP="00572312">
      <w:pPr>
        <w:pStyle w:val="Prrafodelista"/>
        <w:numPr>
          <w:ilvl w:val="0"/>
          <w:numId w:val="6"/>
        </w:numPr>
      </w:pPr>
      <w:r>
        <w:t>Si te dan una</w:t>
      </w:r>
      <w:r w:rsidR="004C40E0">
        <w:t xml:space="preserve"> dirección</w:t>
      </w:r>
      <w:r>
        <w:t xml:space="preserve"> IP y una máscara de red, ¿</w:t>
      </w:r>
      <w:r w:rsidR="005D0341">
        <w:t>Quién</w:t>
      </w:r>
      <w:r>
        <w:t xml:space="preserve"> t</w:t>
      </w:r>
      <w:r w:rsidR="002F416D">
        <w:t xml:space="preserve">iene preferencia </w:t>
      </w:r>
      <w:r>
        <w:t>la máscara de red o los rangos de números para identificar la clase de IP?</w:t>
      </w:r>
    </w:p>
    <w:p w14:paraId="736E84B7" w14:textId="71E668C6" w:rsidR="0077574A" w:rsidRDefault="0077574A" w:rsidP="00572312">
      <w:pPr>
        <w:pStyle w:val="Prrafodelista"/>
        <w:numPr>
          <w:ilvl w:val="0"/>
          <w:numId w:val="6"/>
        </w:numPr>
      </w:pPr>
      <w:r>
        <w:t>Rellena la tabla.</w:t>
      </w:r>
    </w:p>
    <w:p w14:paraId="10B59EB8" w14:textId="77777777" w:rsidR="004C40E0" w:rsidRDefault="004C40E0" w:rsidP="00E7222D"/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1873"/>
        <w:gridCol w:w="793"/>
        <w:gridCol w:w="2205"/>
        <w:gridCol w:w="2250"/>
        <w:gridCol w:w="1896"/>
      </w:tblGrid>
      <w:tr w:rsidR="00B527AE" w14:paraId="1D4CCE14" w14:textId="4E70B538" w:rsidTr="00B527AE">
        <w:tc>
          <w:tcPr>
            <w:tcW w:w="1873" w:type="dxa"/>
          </w:tcPr>
          <w:p w14:paraId="3E4715E5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793" w:type="dxa"/>
          </w:tcPr>
          <w:p w14:paraId="481FBD43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205" w:type="dxa"/>
          </w:tcPr>
          <w:p w14:paraId="04AC7E0C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2250" w:type="dxa"/>
          </w:tcPr>
          <w:p w14:paraId="686C498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1896" w:type="dxa"/>
          </w:tcPr>
          <w:p w14:paraId="54E50C25" w14:textId="45DE988F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Broadcast</w:t>
            </w:r>
          </w:p>
        </w:tc>
      </w:tr>
      <w:tr w:rsidR="00B527AE" w14:paraId="364A81CA" w14:textId="720FC95F" w:rsidTr="00B527AE">
        <w:tc>
          <w:tcPr>
            <w:tcW w:w="1873" w:type="dxa"/>
          </w:tcPr>
          <w:p w14:paraId="268AA48B" w14:textId="08BBC94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.23.67.102</w:t>
            </w:r>
          </w:p>
        </w:tc>
        <w:tc>
          <w:tcPr>
            <w:tcW w:w="793" w:type="dxa"/>
          </w:tcPr>
          <w:p w14:paraId="2FD722B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6B5BA57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35E8928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2AD2ADC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3D8D80BC" w14:textId="285222C0" w:rsidTr="00B527AE">
        <w:tc>
          <w:tcPr>
            <w:tcW w:w="1873" w:type="dxa"/>
          </w:tcPr>
          <w:p w14:paraId="6361EB10" w14:textId="09CF044E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.23.148.</w:t>
            </w:r>
            <w:r w:rsidR="00937AB5">
              <w:rPr>
                <w:rFonts w:ascii="Verdana-Bold" w:hAnsi="Verdana-Bold" w:cs="Verdana-Bold"/>
                <w:sz w:val="19"/>
                <w:szCs w:val="19"/>
              </w:rPr>
              <w:t>129</w:t>
            </w:r>
          </w:p>
        </w:tc>
        <w:tc>
          <w:tcPr>
            <w:tcW w:w="793" w:type="dxa"/>
          </w:tcPr>
          <w:p w14:paraId="3E83A5FF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5B83F1A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6FDAF24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720BD7A5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6B1BEE28" w14:textId="4B5CC21D" w:rsidTr="00B527AE">
        <w:tc>
          <w:tcPr>
            <w:tcW w:w="1873" w:type="dxa"/>
          </w:tcPr>
          <w:p w14:paraId="78907859" w14:textId="5FB5D43A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.23.251.33</w:t>
            </w:r>
          </w:p>
        </w:tc>
        <w:tc>
          <w:tcPr>
            <w:tcW w:w="793" w:type="dxa"/>
          </w:tcPr>
          <w:p w14:paraId="5965D62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32D699A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6DD04CB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408F9F0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5F2725B5" w14:textId="60D50791" w:rsidTr="00B527AE">
        <w:tc>
          <w:tcPr>
            <w:tcW w:w="1873" w:type="dxa"/>
          </w:tcPr>
          <w:p w14:paraId="298C611B" w14:textId="35E2BA01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.23.117.254</w:t>
            </w:r>
          </w:p>
        </w:tc>
        <w:tc>
          <w:tcPr>
            <w:tcW w:w="793" w:type="dxa"/>
          </w:tcPr>
          <w:p w14:paraId="097603E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0F81810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63EB80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79023B5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194F183C" w14:textId="1FB6D563" w:rsidTr="00B527AE">
        <w:tc>
          <w:tcPr>
            <w:tcW w:w="1873" w:type="dxa"/>
          </w:tcPr>
          <w:p w14:paraId="7BDE7514" w14:textId="53F2F445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.254.23.123</w:t>
            </w:r>
          </w:p>
        </w:tc>
        <w:tc>
          <w:tcPr>
            <w:tcW w:w="793" w:type="dxa"/>
          </w:tcPr>
          <w:p w14:paraId="203E88C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A125F1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4DD5ACB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4424E964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9DDCD4C" w14:textId="571A8488" w:rsidTr="00B527AE">
        <w:tc>
          <w:tcPr>
            <w:tcW w:w="1873" w:type="dxa"/>
          </w:tcPr>
          <w:p w14:paraId="0A617B09" w14:textId="491AB4D3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.207.78.1</w:t>
            </w:r>
          </w:p>
        </w:tc>
        <w:tc>
          <w:tcPr>
            <w:tcW w:w="793" w:type="dxa"/>
          </w:tcPr>
          <w:p w14:paraId="58B9B573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6772EAEB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3EAB3A0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2F5B422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592E9887" w14:textId="5B04B4F8" w:rsidTr="00B527AE">
        <w:tc>
          <w:tcPr>
            <w:tcW w:w="1873" w:type="dxa"/>
          </w:tcPr>
          <w:p w14:paraId="5D19C3A2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63.125.23.211</w:t>
            </w:r>
          </w:p>
        </w:tc>
        <w:tc>
          <w:tcPr>
            <w:tcW w:w="793" w:type="dxa"/>
          </w:tcPr>
          <w:p w14:paraId="407314B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9ED80E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4777C788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5E9F64C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594B064" w14:textId="23EA52EE" w:rsidTr="00B527AE">
        <w:tc>
          <w:tcPr>
            <w:tcW w:w="1873" w:type="dxa"/>
          </w:tcPr>
          <w:p w14:paraId="6B9E5100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192.25.128.36</w:t>
            </w:r>
          </w:p>
        </w:tc>
        <w:tc>
          <w:tcPr>
            <w:tcW w:w="793" w:type="dxa"/>
          </w:tcPr>
          <w:p w14:paraId="339664A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2BA0846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4803670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F7C3B1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6ED513FC" w14:textId="0BF4D2C1" w:rsidTr="00B527AE">
        <w:tc>
          <w:tcPr>
            <w:tcW w:w="1873" w:type="dxa"/>
          </w:tcPr>
          <w:p w14:paraId="743FCA49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128.12.254.98</w:t>
            </w:r>
          </w:p>
        </w:tc>
        <w:tc>
          <w:tcPr>
            <w:tcW w:w="793" w:type="dxa"/>
          </w:tcPr>
          <w:p w14:paraId="4E404A2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36AA3B3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D16CD7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4A45FC78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7D80CC34" w14:textId="79F376EF" w:rsidTr="00B527AE">
        <w:tc>
          <w:tcPr>
            <w:tcW w:w="1873" w:type="dxa"/>
          </w:tcPr>
          <w:p w14:paraId="7F6CAEF1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793" w:type="dxa"/>
          </w:tcPr>
          <w:p w14:paraId="0780524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60E0677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1BED6678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0C26ABE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D5101C5" w14:textId="429CB6B9" w:rsidTr="00B527AE">
        <w:tc>
          <w:tcPr>
            <w:tcW w:w="1873" w:type="dxa"/>
          </w:tcPr>
          <w:p w14:paraId="5126D316" w14:textId="7ECCEA1A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157.2.87.56</w:t>
            </w:r>
          </w:p>
        </w:tc>
        <w:tc>
          <w:tcPr>
            <w:tcW w:w="793" w:type="dxa"/>
          </w:tcPr>
          <w:p w14:paraId="597CD7EB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257445E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8AAD8E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111AA4D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191D2876" w14:textId="4632601C" w:rsidTr="00B527AE">
        <w:tc>
          <w:tcPr>
            <w:tcW w:w="1873" w:type="dxa"/>
          </w:tcPr>
          <w:p w14:paraId="37BDBE34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793" w:type="dxa"/>
          </w:tcPr>
          <w:p w14:paraId="0536B05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E182FE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20F2AE8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159DFF1F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78B43EDD" w14:textId="6950FFC8" w:rsidTr="00B527AE">
        <w:tc>
          <w:tcPr>
            <w:tcW w:w="1873" w:type="dxa"/>
          </w:tcPr>
          <w:p w14:paraId="0EA6070B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223.78.27.144</w:t>
            </w:r>
          </w:p>
        </w:tc>
        <w:tc>
          <w:tcPr>
            <w:tcW w:w="793" w:type="dxa"/>
          </w:tcPr>
          <w:p w14:paraId="1268F21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5F1CF01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4338CF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3718C5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7A78AA68" w14:textId="1622135E" w:rsidTr="00B527AE">
        <w:tc>
          <w:tcPr>
            <w:tcW w:w="1873" w:type="dxa"/>
          </w:tcPr>
          <w:p w14:paraId="35DCA1CA" w14:textId="6DCFCB0F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.123.28.167</w:t>
            </w:r>
          </w:p>
        </w:tc>
        <w:tc>
          <w:tcPr>
            <w:tcW w:w="793" w:type="dxa"/>
          </w:tcPr>
          <w:p w14:paraId="6C37A5CF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2DE0F7D4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2A903CC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344DB93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B004B34" w14:textId="24C84CED" w:rsidTr="00B527AE">
        <w:tc>
          <w:tcPr>
            <w:tcW w:w="1873" w:type="dxa"/>
          </w:tcPr>
          <w:p w14:paraId="022E4B40" w14:textId="77777777" w:rsidR="00B527AE" w:rsidRPr="00E740E6" w:rsidRDefault="00B527AE" w:rsidP="00B32227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191.249.222.234</w:t>
            </w:r>
          </w:p>
        </w:tc>
        <w:tc>
          <w:tcPr>
            <w:tcW w:w="793" w:type="dxa"/>
          </w:tcPr>
          <w:p w14:paraId="4509864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9713C3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281F11F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333BEBE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061A771F" w14:textId="1CD6B60C" w:rsidTr="00B527AE">
        <w:tc>
          <w:tcPr>
            <w:tcW w:w="1873" w:type="dxa"/>
          </w:tcPr>
          <w:p w14:paraId="6551DF02" w14:textId="6170ABAA" w:rsidR="00B527AE" w:rsidRPr="00E740E6" w:rsidRDefault="00B527AE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129.168.1.255</w:t>
            </w:r>
          </w:p>
        </w:tc>
        <w:tc>
          <w:tcPr>
            <w:tcW w:w="793" w:type="dxa"/>
          </w:tcPr>
          <w:p w14:paraId="10E536C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44725A9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20A097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7412A0C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14:paraId="36F69A8B" w14:textId="77777777" w:rsidR="001C1789" w:rsidRDefault="001C1789" w:rsidP="00E7222D"/>
    <w:p w14:paraId="73C6B14B" w14:textId="5294D482" w:rsidR="00772151" w:rsidRDefault="00772151" w:rsidP="00457C31">
      <w:pPr>
        <w:pStyle w:val="Prrafodelista"/>
        <w:numPr>
          <w:ilvl w:val="0"/>
          <w:numId w:val="6"/>
        </w:numPr>
      </w:pPr>
      <w:r>
        <w:lastRenderedPageBreak/>
        <w:t>¿Cómo se cambia el nombre de red de un ordenador?</w:t>
      </w:r>
    </w:p>
    <w:p w14:paraId="5BE746D2" w14:textId="44B85D3E" w:rsidR="00772151" w:rsidRDefault="00C31CC2" w:rsidP="00457C31">
      <w:pPr>
        <w:pStyle w:val="Prrafodelista"/>
        <w:numPr>
          <w:ilvl w:val="0"/>
          <w:numId w:val="6"/>
        </w:numPr>
      </w:pPr>
      <w:r>
        <w:t>¿</w:t>
      </w:r>
      <w:r w:rsidR="005D0341">
        <w:t>Cómo</w:t>
      </w:r>
      <w:r w:rsidR="00772151">
        <w:t xml:space="preserve"> se cambia la configuración TCP/IPv4</w:t>
      </w:r>
      <w:r w:rsidR="002E1B87">
        <w:t xml:space="preserve"> de un ordenador?</w:t>
      </w:r>
    </w:p>
    <w:p w14:paraId="0E93E9AB" w14:textId="2C53709D" w:rsidR="005F4E79" w:rsidRDefault="005F4E79" w:rsidP="005F4E79">
      <w:pPr>
        <w:pStyle w:val="Prrafodelista"/>
        <w:numPr>
          <w:ilvl w:val="0"/>
          <w:numId w:val="6"/>
        </w:numPr>
      </w:pPr>
      <w:r>
        <w:t>¿Cómo poner dos direcciones IP en un ordenador?</w:t>
      </w:r>
    </w:p>
    <w:p w14:paraId="2D93921A" w14:textId="4C17C443" w:rsidR="001C1789" w:rsidRDefault="00B527AE" w:rsidP="00457C31">
      <w:pPr>
        <w:pStyle w:val="Prrafodelista"/>
        <w:numPr>
          <w:ilvl w:val="0"/>
          <w:numId w:val="6"/>
        </w:numPr>
      </w:pPr>
      <w:r>
        <w:t>¿Qué es lo que se hace para obtener la dirección de red y dirección de broadcast?</w:t>
      </w:r>
    </w:p>
    <w:p w14:paraId="6CCE942F" w14:textId="2D07FB91" w:rsidR="00B527AE" w:rsidRDefault="00B527AE" w:rsidP="00457C31">
      <w:pPr>
        <w:pStyle w:val="Prrafodelista"/>
        <w:numPr>
          <w:ilvl w:val="0"/>
          <w:numId w:val="6"/>
        </w:numPr>
      </w:pPr>
      <w:r>
        <w:t xml:space="preserve">¿Para </w:t>
      </w:r>
      <w:r w:rsidR="005D0341">
        <w:t>qué</w:t>
      </w:r>
      <w:r>
        <w:t xml:space="preserve"> sirve la dirección de Red?</w:t>
      </w:r>
    </w:p>
    <w:p w14:paraId="2F4E5D5B" w14:textId="1A501241" w:rsidR="0077574A" w:rsidRDefault="00B527AE" w:rsidP="00457C31">
      <w:pPr>
        <w:pStyle w:val="Prrafodelista"/>
        <w:numPr>
          <w:ilvl w:val="0"/>
          <w:numId w:val="6"/>
        </w:numPr>
      </w:pPr>
      <w:r>
        <w:t xml:space="preserve">¿Para </w:t>
      </w:r>
      <w:r w:rsidR="005D0341">
        <w:t>qué</w:t>
      </w:r>
      <w:r>
        <w:t xml:space="preserve"> sirve la dirección de broadcast?</w:t>
      </w:r>
    </w:p>
    <w:p w14:paraId="7B92C509" w14:textId="7AACB875" w:rsidR="00512303" w:rsidRDefault="00512303" w:rsidP="00457C31">
      <w:pPr>
        <w:pStyle w:val="Prrafodelista"/>
        <w:numPr>
          <w:ilvl w:val="0"/>
          <w:numId w:val="6"/>
        </w:numPr>
      </w:pPr>
      <w:r>
        <w:t xml:space="preserve">¿De </w:t>
      </w:r>
      <w:r w:rsidR="005D0341">
        <w:t>cuántos</w:t>
      </w:r>
      <w:r>
        <w:t xml:space="preserve"> bits se componen las direcciones IPv4?</w:t>
      </w:r>
    </w:p>
    <w:p w14:paraId="7CD3980D" w14:textId="1803F29C" w:rsidR="00B527AE" w:rsidRDefault="00512303" w:rsidP="00457C31">
      <w:pPr>
        <w:pStyle w:val="Prrafodelista"/>
        <w:numPr>
          <w:ilvl w:val="0"/>
          <w:numId w:val="6"/>
        </w:numPr>
      </w:pPr>
      <w:r>
        <w:t xml:space="preserve">¿De </w:t>
      </w:r>
      <w:r w:rsidR="005D0341">
        <w:t>cuántos</w:t>
      </w:r>
      <w:r>
        <w:t xml:space="preserve"> bits se componen las direcciones IPv6?</w:t>
      </w:r>
    </w:p>
    <w:p w14:paraId="673BB70D" w14:textId="28C2BD1F" w:rsidR="00937AB5" w:rsidRDefault="00937AB5" w:rsidP="00457C31">
      <w:pPr>
        <w:pStyle w:val="Prrafodelista"/>
        <w:numPr>
          <w:ilvl w:val="0"/>
          <w:numId w:val="6"/>
        </w:numPr>
      </w:pPr>
      <w:r>
        <w:t xml:space="preserve">¿Estas direcciones son </w:t>
      </w:r>
      <w:r w:rsidR="005D0341">
        <w:t>válidas</w:t>
      </w:r>
      <w:r w:rsidR="006B315B">
        <w:t xml:space="preserve"> para host’s</w:t>
      </w:r>
      <w:r>
        <w:t>?</w:t>
      </w:r>
      <w:r w:rsidR="00B37CBE">
        <w:t xml:space="preserve"> Rellena la tabla.</w:t>
      </w:r>
    </w:p>
    <w:p w14:paraId="78EA6993" w14:textId="77777777" w:rsidR="00937AB5" w:rsidRDefault="00937AB5" w:rsidP="00E7222D"/>
    <w:tbl>
      <w:tblPr>
        <w:tblStyle w:val="Tablaconcuadrcula"/>
        <w:tblW w:w="4723" w:type="dxa"/>
        <w:tblInd w:w="2524" w:type="dxa"/>
        <w:tblLook w:val="04A0" w:firstRow="1" w:lastRow="0" w:firstColumn="1" w:lastColumn="0" w:noHBand="0" w:noVBand="1"/>
      </w:tblPr>
      <w:tblGrid>
        <w:gridCol w:w="1873"/>
        <w:gridCol w:w="1383"/>
        <w:gridCol w:w="1467"/>
      </w:tblGrid>
      <w:tr w:rsidR="00945A85" w14:paraId="201CBC32" w14:textId="77777777" w:rsidTr="00457C31">
        <w:tc>
          <w:tcPr>
            <w:tcW w:w="1873" w:type="dxa"/>
          </w:tcPr>
          <w:p w14:paraId="4FAF5D7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1383" w:type="dxa"/>
          </w:tcPr>
          <w:p w14:paraId="15A19CCA" w14:textId="56A0D330"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SI</w:t>
            </w:r>
          </w:p>
        </w:tc>
        <w:tc>
          <w:tcPr>
            <w:tcW w:w="1467" w:type="dxa"/>
          </w:tcPr>
          <w:p w14:paraId="7408B3D7" w14:textId="183C1D66"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NO</w:t>
            </w:r>
          </w:p>
        </w:tc>
      </w:tr>
      <w:tr w:rsidR="00945A85" w14:paraId="48848D07" w14:textId="77777777" w:rsidTr="00457C31">
        <w:tc>
          <w:tcPr>
            <w:tcW w:w="1873" w:type="dxa"/>
          </w:tcPr>
          <w:p w14:paraId="096C7FE4" w14:textId="0C36EBD4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  <w:tc>
          <w:tcPr>
            <w:tcW w:w="1383" w:type="dxa"/>
          </w:tcPr>
          <w:p w14:paraId="22730A5F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261AF5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5E75977" w14:textId="77777777" w:rsidTr="00457C31">
        <w:tc>
          <w:tcPr>
            <w:tcW w:w="1873" w:type="dxa"/>
          </w:tcPr>
          <w:p w14:paraId="202311E6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.23.148.0</w:t>
            </w:r>
          </w:p>
        </w:tc>
        <w:tc>
          <w:tcPr>
            <w:tcW w:w="1383" w:type="dxa"/>
          </w:tcPr>
          <w:p w14:paraId="7C725B8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A2F1680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38A33B34" w14:textId="77777777" w:rsidTr="00457C31">
        <w:tc>
          <w:tcPr>
            <w:tcW w:w="1873" w:type="dxa"/>
          </w:tcPr>
          <w:p w14:paraId="375FED38" w14:textId="2D72D177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</w:t>
            </w:r>
            <w:r>
              <w:rPr>
                <w:rFonts w:ascii="Verdana-Bold" w:hAnsi="Verdana-Bold" w:cs="Verdana-Bold"/>
                <w:sz w:val="19"/>
                <w:szCs w:val="19"/>
              </w:rPr>
              <w:t>210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.33</w:t>
            </w:r>
          </w:p>
        </w:tc>
        <w:tc>
          <w:tcPr>
            <w:tcW w:w="1383" w:type="dxa"/>
          </w:tcPr>
          <w:p w14:paraId="761C3FA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4C2E05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CF17E2F" w14:textId="77777777" w:rsidTr="00457C31">
        <w:tc>
          <w:tcPr>
            <w:tcW w:w="1873" w:type="dxa"/>
          </w:tcPr>
          <w:p w14:paraId="69231EE4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.23.117.254</w:t>
            </w:r>
          </w:p>
        </w:tc>
        <w:tc>
          <w:tcPr>
            <w:tcW w:w="1383" w:type="dxa"/>
          </w:tcPr>
          <w:p w14:paraId="03650B5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5670BB6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6F052163" w14:textId="77777777" w:rsidTr="00457C31">
        <w:tc>
          <w:tcPr>
            <w:tcW w:w="1873" w:type="dxa"/>
          </w:tcPr>
          <w:p w14:paraId="5782BC85" w14:textId="3189295B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</w:p>
        </w:tc>
        <w:tc>
          <w:tcPr>
            <w:tcW w:w="1383" w:type="dxa"/>
          </w:tcPr>
          <w:p w14:paraId="4D872670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54DA74A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7635A43" w14:textId="77777777" w:rsidTr="00457C31">
        <w:tc>
          <w:tcPr>
            <w:tcW w:w="1873" w:type="dxa"/>
          </w:tcPr>
          <w:p w14:paraId="32DEC336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.207.78.1</w:t>
            </w:r>
          </w:p>
        </w:tc>
        <w:tc>
          <w:tcPr>
            <w:tcW w:w="1383" w:type="dxa"/>
          </w:tcPr>
          <w:p w14:paraId="26F3BCE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FA3561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1C8BB3CE" w14:textId="77777777" w:rsidTr="00457C31">
        <w:tc>
          <w:tcPr>
            <w:tcW w:w="1873" w:type="dxa"/>
          </w:tcPr>
          <w:p w14:paraId="498A9F9F" w14:textId="3232EEBF" w:rsidR="00945A85" w:rsidRPr="00E740E6" w:rsidRDefault="00945A85" w:rsidP="006B31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63.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.23.211</w:t>
            </w:r>
          </w:p>
        </w:tc>
        <w:tc>
          <w:tcPr>
            <w:tcW w:w="1383" w:type="dxa"/>
          </w:tcPr>
          <w:p w14:paraId="661A641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D7E8B3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354E97FA" w14:textId="77777777" w:rsidTr="00457C31">
        <w:tc>
          <w:tcPr>
            <w:tcW w:w="1873" w:type="dxa"/>
          </w:tcPr>
          <w:p w14:paraId="367DA633" w14:textId="776F74C5" w:rsidR="00945A85" w:rsidRPr="00E740E6" w:rsidRDefault="00945A85" w:rsidP="00C471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192.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.128.36</w:t>
            </w:r>
          </w:p>
        </w:tc>
        <w:tc>
          <w:tcPr>
            <w:tcW w:w="1383" w:type="dxa"/>
          </w:tcPr>
          <w:p w14:paraId="0D5DCD7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2A121E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35FE7E30" w14:textId="77777777" w:rsidTr="00457C31">
        <w:tc>
          <w:tcPr>
            <w:tcW w:w="1873" w:type="dxa"/>
          </w:tcPr>
          <w:p w14:paraId="23291BC7" w14:textId="4E12643F" w:rsidR="00945A85" w:rsidRPr="00E740E6" w:rsidRDefault="00945A85" w:rsidP="006B31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128.12.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96</w:t>
            </w:r>
          </w:p>
        </w:tc>
        <w:tc>
          <w:tcPr>
            <w:tcW w:w="1383" w:type="dxa"/>
          </w:tcPr>
          <w:p w14:paraId="7B1B5F7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42AE8B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59FFC83" w14:textId="77777777" w:rsidTr="00457C31">
        <w:trPr>
          <w:trHeight w:val="262"/>
        </w:trPr>
        <w:tc>
          <w:tcPr>
            <w:tcW w:w="1873" w:type="dxa"/>
          </w:tcPr>
          <w:p w14:paraId="7F3BCB34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1383" w:type="dxa"/>
          </w:tcPr>
          <w:p w14:paraId="33EF8CF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7FEC78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C5390E9" w14:textId="77777777" w:rsidTr="00457C31">
        <w:tc>
          <w:tcPr>
            <w:tcW w:w="1873" w:type="dxa"/>
          </w:tcPr>
          <w:p w14:paraId="15A7330A" w14:textId="3DFAAFBB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157.2.0.56</w:t>
            </w:r>
          </w:p>
        </w:tc>
        <w:tc>
          <w:tcPr>
            <w:tcW w:w="1383" w:type="dxa"/>
          </w:tcPr>
          <w:p w14:paraId="4A5DCD7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B9F347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146685D" w14:textId="77777777" w:rsidTr="00457C31">
        <w:tc>
          <w:tcPr>
            <w:tcW w:w="1873" w:type="dxa"/>
          </w:tcPr>
          <w:p w14:paraId="1CEAFE88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1383" w:type="dxa"/>
          </w:tcPr>
          <w:p w14:paraId="7E33709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673FC4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17C6B9F" w14:textId="77777777" w:rsidTr="00457C31">
        <w:tc>
          <w:tcPr>
            <w:tcW w:w="1873" w:type="dxa"/>
          </w:tcPr>
          <w:p w14:paraId="151E9AD8" w14:textId="73C760DA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223.71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.27.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</w:p>
        </w:tc>
        <w:tc>
          <w:tcPr>
            <w:tcW w:w="1383" w:type="dxa"/>
          </w:tcPr>
          <w:p w14:paraId="522708E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E8CE40D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084F9181" w14:textId="77777777" w:rsidTr="00457C31">
        <w:tc>
          <w:tcPr>
            <w:tcW w:w="1873" w:type="dxa"/>
          </w:tcPr>
          <w:p w14:paraId="5D3993DE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.123.28.167</w:t>
            </w:r>
          </w:p>
        </w:tc>
        <w:tc>
          <w:tcPr>
            <w:tcW w:w="1383" w:type="dxa"/>
          </w:tcPr>
          <w:p w14:paraId="04EA951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665C32F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7C65395" w14:textId="77777777" w:rsidTr="00457C31">
        <w:tc>
          <w:tcPr>
            <w:tcW w:w="1873" w:type="dxa"/>
          </w:tcPr>
          <w:p w14:paraId="6F8DB244" w14:textId="51E3E4B9" w:rsidR="00945A85" w:rsidRPr="00E740E6" w:rsidRDefault="00945A85" w:rsidP="00937AB5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191.249.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  <w:tc>
          <w:tcPr>
            <w:tcW w:w="1383" w:type="dxa"/>
          </w:tcPr>
          <w:p w14:paraId="29FCC19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09B33BD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3946BE9" w14:textId="77777777" w:rsidTr="00457C31">
        <w:tc>
          <w:tcPr>
            <w:tcW w:w="1873" w:type="dxa"/>
          </w:tcPr>
          <w:p w14:paraId="0E817EC8" w14:textId="7453092B" w:rsidR="00945A85" w:rsidRPr="00E740E6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221.168.1.255</w:t>
            </w:r>
          </w:p>
        </w:tc>
        <w:tc>
          <w:tcPr>
            <w:tcW w:w="1383" w:type="dxa"/>
          </w:tcPr>
          <w:p w14:paraId="18E977A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FA10A7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579A650" w14:textId="77777777" w:rsidTr="00457C31">
        <w:trPr>
          <w:trHeight w:val="192"/>
        </w:trPr>
        <w:tc>
          <w:tcPr>
            <w:tcW w:w="1873" w:type="dxa"/>
          </w:tcPr>
          <w:p w14:paraId="519A8BD6" w14:textId="04CFB69F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121.48.91.255</w:t>
            </w:r>
          </w:p>
        </w:tc>
        <w:tc>
          <w:tcPr>
            <w:tcW w:w="1383" w:type="dxa"/>
          </w:tcPr>
          <w:p w14:paraId="30F3600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3B75A0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003338CF" w14:textId="77777777" w:rsidTr="00457C31">
        <w:trPr>
          <w:trHeight w:val="192"/>
        </w:trPr>
        <w:tc>
          <w:tcPr>
            <w:tcW w:w="1873" w:type="dxa"/>
          </w:tcPr>
          <w:p w14:paraId="4E6768DE" w14:textId="703493E0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134.79.0.0</w:t>
            </w:r>
          </w:p>
        </w:tc>
        <w:tc>
          <w:tcPr>
            <w:tcW w:w="1383" w:type="dxa"/>
          </w:tcPr>
          <w:p w14:paraId="702EF5C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549780B3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D924568" w14:textId="77777777" w:rsidTr="00457C31">
        <w:trPr>
          <w:trHeight w:val="192"/>
        </w:trPr>
        <w:tc>
          <w:tcPr>
            <w:tcW w:w="1873" w:type="dxa"/>
          </w:tcPr>
          <w:p w14:paraId="00C15AE4" w14:textId="3093BD58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124.34.90.0</w:t>
            </w:r>
          </w:p>
        </w:tc>
        <w:tc>
          <w:tcPr>
            <w:tcW w:w="1383" w:type="dxa"/>
          </w:tcPr>
          <w:p w14:paraId="14C886F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BED822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0A96F91E" w14:textId="77777777" w:rsidTr="00457C31">
        <w:trPr>
          <w:trHeight w:val="192"/>
        </w:trPr>
        <w:tc>
          <w:tcPr>
            <w:tcW w:w="1873" w:type="dxa"/>
          </w:tcPr>
          <w:p w14:paraId="106C9F32" w14:textId="71BAF51C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192.168.0.29</w:t>
            </w:r>
          </w:p>
        </w:tc>
        <w:tc>
          <w:tcPr>
            <w:tcW w:w="1383" w:type="dxa"/>
          </w:tcPr>
          <w:p w14:paraId="3224025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2A7B119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5C19E31" w14:textId="77777777" w:rsidTr="00457C31">
        <w:trPr>
          <w:trHeight w:val="192"/>
        </w:trPr>
        <w:tc>
          <w:tcPr>
            <w:tcW w:w="1873" w:type="dxa"/>
          </w:tcPr>
          <w:p w14:paraId="392E6EA6" w14:textId="7FDEA7D2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131.62.255.255</w:t>
            </w:r>
          </w:p>
        </w:tc>
        <w:tc>
          <w:tcPr>
            <w:tcW w:w="1383" w:type="dxa"/>
          </w:tcPr>
          <w:p w14:paraId="4557AC8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F835352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1AE1DBD" w14:textId="77777777" w:rsidTr="00457C31">
        <w:trPr>
          <w:trHeight w:val="192"/>
        </w:trPr>
        <w:tc>
          <w:tcPr>
            <w:tcW w:w="1873" w:type="dxa"/>
          </w:tcPr>
          <w:p w14:paraId="73442619" w14:textId="2C5A2271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130.0.56.90</w:t>
            </w:r>
          </w:p>
        </w:tc>
        <w:tc>
          <w:tcPr>
            <w:tcW w:w="1383" w:type="dxa"/>
          </w:tcPr>
          <w:p w14:paraId="18768E5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73F397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787F5CE" w14:textId="77777777" w:rsidTr="00457C31">
        <w:trPr>
          <w:trHeight w:val="192"/>
        </w:trPr>
        <w:tc>
          <w:tcPr>
            <w:tcW w:w="1873" w:type="dxa"/>
          </w:tcPr>
          <w:p w14:paraId="4376F3A5" w14:textId="18E818DA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134.255.51.85</w:t>
            </w:r>
          </w:p>
        </w:tc>
        <w:tc>
          <w:tcPr>
            <w:tcW w:w="1383" w:type="dxa"/>
          </w:tcPr>
          <w:p w14:paraId="456DD20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211EAB7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61EFD526" w14:textId="77777777" w:rsidTr="00457C31">
        <w:trPr>
          <w:trHeight w:val="192"/>
        </w:trPr>
        <w:tc>
          <w:tcPr>
            <w:tcW w:w="1873" w:type="dxa"/>
          </w:tcPr>
          <w:p w14:paraId="18470885" w14:textId="48D0F064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111.76.43.255</w:t>
            </w:r>
          </w:p>
        </w:tc>
        <w:tc>
          <w:tcPr>
            <w:tcW w:w="1383" w:type="dxa"/>
          </w:tcPr>
          <w:p w14:paraId="781EA31D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A6496B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1942C312" w14:textId="77777777" w:rsidTr="00457C31">
        <w:trPr>
          <w:trHeight w:val="192"/>
        </w:trPr>
        <w:tc>
          <w:tcPr>
            <w:tcW w:w="1873" w:type="dxa"/>
          </w:tcPr>
          <w:p w14:paraId="0046BC16" w14:textId="1B0E27D5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187.34.56.8</w:t>
            </w:r>
          </w:p>
        </w:tc>
        <w:tc>
          <w:tcPr>
            <w:tcW w:w="1383" w:type="dxa"/>
          </w:tcPr>
          <w:p w14:paraId="34AA4819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39CB21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BD9A168" w14:textId="77777777" w:rsidTr="00457C31">
        <w:trPr>
          <w:trHeight w:val="192"/>
        </w:trPr>
        <w:tc>
          <w:tcPr>
            <w:tcW w:w="1873" w:type="dxa"/>
          </w:tcPr>
          <w:p w14:paraId="1504DAF7" w14:textId="6711FE60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189.89.32.0</w:t>
            </w:r>
          </w:p>
        </w:tc>
        <w:tc>
          <w:tcPr>
            <w:tcW w:w="1383" w:type="dxa"/>
          </w:tcPr>
          <w:p w14:paraId="7650F3B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AA1D5D3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4884B64" w14:textId="77777777" w:rsidTr="00457C31">
        <w:trPr>
          <w:trHeight w:val="192"/>
        </w:trPr>
        <w:tc>
          <w:tcPr>
            <w:tcW w:w="1873" w:type="dxa"/>
          </w:tcPr>
          <w:p w14:paraId="61A53861" w14:textId="1B776F88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30.97.6.45</w:t>
            </w:r>
          </w:p>
        </w:tc>
        <w:tc>
          <w:tcPr>
            <w:tcW w:w="1383" w:type="dxa"/>
          </w:tcPr>
          <w:p w14:paraId="1A70BE3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723E7A8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A397BC0" w14:textId="77777777" w:rsidTr="00457C31">
        <w:trPr>
          <w:trHeight w:val="192"/>
        </w:trPr>
        <w:tc>
          <w:tcPr>
            <w:tcW w:w="1873" w:type="dxa"/>
          </w:tcPr>
          <w:p w14:paraId="56712097" w14:textId="4FFE79CA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221.98.76.34</w:t>
            </w:r>
          </w:p>
        </w:tc>
        <w:tc>
          <w:tcPr>
            <w:tcW w:w="1383" w:type="dxa"/>
          </w:tcPr>
          <w:p w14:paraId="4CFC194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7E6252C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8EEC909" w14:textId="77777777" w:rsidTr="00457C31">
        <w:trPr>
          <w:trHeight w:val="192"/>
        </w:trPr>
        <w:tc>
          <w:tcPr>
            <w:tcW w:w="1873" w:type="dxa"/>
          </w:tcPr>
          <w:p w14:paraId="0260F294" w14:textId="71FBAE93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192.255.1.4</w:t>
            </w:r>
          </w:p>
        </w:tc>
        <w:tc>
          <w:tcPr>
            <w:tcW w:w="1383" w:type="dxa"/>
          </w:tcPr>
          <w:p w14:paraId="5C46C7A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2265E16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A672982" w14:textId="77777777" w:rsidTr="00457C31">
        <w:trPr>
          <w:trHeight w:val="192"/>
        </w:trPr>
        <w:tc>
          <w:tcPr>
            <w:tcW w:w="1873" w:type="dxa"/>
          </w:tcPr>
          <w:p w14:paraId="452F64E8" w14:textId="52B0272F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171.65.38.255</w:t>
            </w:r>
          </w:p>
        </w:tc>
        <w:tc>
          <w:tcPr>
            <w:tcW w:w="1383" w:type="dxa"/>
          </w:tcPr>
          <w:p w14:paraId="463EE409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75BEF93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14:paraId="6C816D25" w14:textId="77777777" w:rsidR="003C4930" w:rsidRDefault="003C4930" w:rsidP="00E7222D"/>
    <w:p w14:paraId="3C4524B8" w14:textId="01889A5E"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</w:t>
      </w:r>
      <w:r w:rsidR="004C40E0">
        <w:t>,</w:t>
      </w:r>
      <w:r>
        <w:t xml:space="preserve"> realiza tres redes </w:t>
      </w:r>
      <w:r w:rsidR="00457C31">
        <w:t xml:space="preserve">diferentes </w:t>
      </w:r>
      <w:r>
        <w:t>192.168.1.1</w:t>
      </w:r>
    </w:p>
    <w:p w14:paraId="7B732B06" w14:textId="29C010AD"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</w:t>
      </w:r>
      <w:r w:rsidR="004C40E0">
        <w:t>,</w:t>
      </w:r>
      <w:r>
        <w:t xml:space="preserve"> realiza tres redes diferentes 10.0.0.1</w:t>
      </w:r>
    </w:p>
    <w:p w14:paraId="2C7AC6DE" w14:textId="484C7C9D" w:rsidR="003C4930" w:rsidRDefault="003C4930" w:rsidP="00457C31">
      <w:pPr>
        <w:pStyle w:val="Prrafodelista"/>
        <w:numPr>
          <w:ilvl w:val="0"/>
          <w:numId w:val="6"/>
        </w:numPr>
      </w:pPr>
      <w:r>
        <w:lastRenderedPageBreak/>
        <w:t>Con esta dirección IP</w:t>
      </w:r>
      <w:r w:rsidR="004C40E0">
        <w:t>,</w:t>
      </w:r>
      <w:r>
        <w:t xml:space="preserve"> realiza tres redes diferentes 172.68.23.67</w:t>
      </w:r>
    </w:p>
    <w:p w14:paraId="1A817F64" w14:textId="0B207F7B"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 realiza tres redes diferentes 127.68.43.65/16</w:t>
      </w:r>
    </w:p>
    <w:p w14:paraId="6C621DDC" w14:textId="556AC05F" w:rsidR="003C4930" w:rsidRDefault="003C4930" w:rsidP="00457C31">
      <w:pPr>
        <w:pStyle w:val="Prrafodelista"/>
        <w:numPr>
          <w:ilvl w:val="0"/>
          <w:numId w:val="6"/>
        </w:numPr>
      </w:pPr>
      <w:r>
        <w:t>¿Qué quiere decir estos parámetros detrás de una dirección IP /8, /16 y /24?</w:t>
      </w:r>
    </w:p>
    <w:tbl>
      <w:tblPr>
        <w:tblStyle w:val="Tablaconcuadrcula"/>
        <w:tblpPr w:leftFromText="141" w:rightFromText="141" w:vertAnchor="text" w:horzAnchor="page" w:tblpX="550" w:tblpY="1188"/>
        <w:tblW w:w="10776" w:type="dxa"/>
        <w:tblLook w:val="04A0" w:firstRow="1" w:lastRow="0" w:firstColumn="1" w:lastColumn="0" w:noHBand="0" w:noVBand="1"/>
      </w:tblPr>
      <w:tblGrid>
        <w:gridCol w:w="1783"/>
        <w:gridCol w:w="711"/>
        <w:gridCol w:w="1517"/>
        <w:gridCol w:w="1374"/>
        <w:gridCol w:w="1237"/>
        <w:gridCol w:w="1138"/>
        <w:gridCol w:w="1138"/>
        <w:gridCol w:w="939"/>
        <w:gridCol w:w="939"/>
      </w:tblGrid>
      <w:tr w:rsidR="00B22081" w14:paraId="5CFFD090" w14:textId="1DCB56B6" w:rsidTr="00B22081">
        <w:tc>
          <w:tcPr>
            <w:tcW w:w="1783" w:type="dxa"/>
          </w:tcPr>
          <w:p w14:paraId="7537715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711" w:type="dxa"/>
          </w:tcPr>
          <w:p w14:paraId="6B048F9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1517" w:type="dxa"/>
          </w:tcPr>
          <w:p w14:paraId="290584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1374" w:type="dxa"/>
          </w:tcPr>
          <w:p w14:paraId="53B7F01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1237" w:type="dxa"/>
          </w:tcPr>
          <w:p w14:paraId="5282B643" w14:textId="215CC38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de Broadcast</w:t>
            </w:r>
          </w:p>
        </w:tc>
        <w:tc>
          <w:tcPr>
            <w:tcW w:w="1138" w:type="dxa"/>
          </w:tcPr>
          <w:p w14:paraId="7B97179B" w14:textId="0EB58E39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Numeros de red</w:t>
            </w:r>
          </w:p>
        </w:tc>
        <w:tc>
          <w:tcPr>
            <w:tcW w:w="1138" w:type="dxa"/>
          </w:tcPr>
          <w:p w14:paraId="6E718B65" w14:textId="07952FB3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Números de </w:t>
            </w:r>
            <w:r w:rsidR="005D0341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host</w:t>
            </w:r>
          </w:p>
        </w:tc>
        <w:tc>
          <w:tcPr>
            <w:tcW w:w="939" w:type="dxa"/>
          </w:tcPr>
          <w:p w14:paraId="2AD8CF7D" w14:textId="6EEF812A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Números de bits de red</w:t>
            </w:r>
          </w:p>
        </w:tc>
        <w:tc>
          <w:tcPr>
            <w:tcW w:w="939" w:type="dxa"/>
          </w:tcPr>
          <w:p w14:paraId="1CCA4B14" w14:textId="0A6E6863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Números de bits de host</w:t>
            </w:r>
          </w:p>
        </w:tc>
      </w:tr>
      <w:tr w:rsidR="00B22081" w14:paraId="2358C356" w14:textId="17AEF245" w:rsidTr="00B22081">
        <w:trPr>
          <w:trHeight w:val="290"/>
        </w:trPr>
        <w:tc>
          <w:tcPr>
            <w:tcW w:w="1783" w:type="dxa"/>
          </w:tcPr>
          <w:p w14:paraId="5CF113A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100.23.67.102/16</w:t>
            </w:r>
          </w:p>
        </w:tc>
        <w:tc>
          <w:tcPr>
            <w:tcW w:w="711" w:type="dxa"/>
          </w:tcPr>
          <w:p w14:paraId="278BEAB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3DB89B1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6E23948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6606F07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3342E56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2867B62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69C4BE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D90F6C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35972197" w14:textId="2D58864A" w:rsidTr="00B22081">
        <w:tc>
          <w:tcPr>
            <w:tcW w:w="1783" w:type="dxa"/>
          </w:tcPr>
          <w:p w14:paraId="1F4A80E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200.23.148.28/8</w:t>
            </w:r>
          </w:p>
        </w:tc>
        <w:tc>
          <w:tcPr>
            <w:tcW w:w="711" w:type="dxa"/>
          </w:tcPr>
          <w:p w14:paraId="083FDC6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4F76E5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7351541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1214486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2F2990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9846A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480486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82495B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13DF933" w14:textId="6E910065" w:rsidTr="00B22081">
        <w:tc>
          <w:tcPr>
            <w:tcW w:w="1783" w:type="dxa"/>
          </w:tcPr>
          <w:p w14:paraId="01F0789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110.23.251.33/24</w:t>
            </w:r>
          </w:p>
        </w:tc>
        <w:tc>
          <w:tcPr>
            <w:tcW w:w="711" w:type="dxa"/>
          </w:tcPr>
          <w:p w14:paraId="014F37C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571BE85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64AC7B8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480AFC4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7CDF4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198F469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8E92AE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BC91E3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467FF75C" w14:textId="7D9A44F4" w:rsidTr="00B22081">
        <w:tc>
          <w:tcPr>
            <w:tcW w:w="1783" w:type="dxa"/>
          </w:tcPr>
          <w:p w14:paraId="518E06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220.23.117.254</w:t>
            </w:r>
          </w:p>
        </w:tc>
        <w:tc>
          <w:tcPr>
            <w:tcW w:w="711" w:type="dxa"/>
          </w:tcPr>
          <w:p w14:paraId="509B2DD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6C3A81C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74" w:type="dxa"/>
          </w:tcPr>
          <w:p w14:paraId="1B9250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719579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242D00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5833FDB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56AC55B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2543E5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C6BC6BB" w14:textId="14E7CF65" w:rsidTr="00B22081">
        <w:tc>
          <w:tcPr>
            <w:tcW w:w="1783" w:type="dxa"/>
          </w:tcPr>
          <w:p w14:paraId="3641620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1.254.23.123/24</w:t>
            </w:r>
          </w:p>
        </w:tc>
        <w:tc>
          <w:tcPr>
            <w:tcW w:w="711" w:type="dxa"/>
          </w:tcPr>
          <w:p w14:paraId="0559BB8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5E7CB50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7139150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35E948D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519C7E6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7BAB146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ECDE32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C0C15F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359CBED8" w14:textId="16B4122E" w:rsidTr="00B22081">
        <w:tc>
          <w:tcPr>
            <w:tcW w:w="1783" w:type="dxa"/>
          </w:tcPr>
          <w:p w14:paraId="2DB3CA7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195.207.78.1/16</w:t>
            </w:r>
          </w:p>
        </w:tc>
        <w:tc>
          <w:tcPr>
            <w:tcW w:w="711" w:type="dxa"/>
          </w:tcPr>
          <w:p w14:paraId="656B7C4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678C18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0487278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004F31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EF5D6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1DFF9C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051ABE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52A39F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0A374341" w14:textId="0FFD941E" w:rsidTr="00B22081">
        <w:tc>
          <w:tcPr>
            <w:tcW w:w="1783" w:type="dxa"/>
          </w:tcPr>
          <w:p w14:paraId="5952397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63.125.23.211/16</w:t>
            </w:r>
          </w:p>
        </w:tc>
        <w:tc>
          <w:tcPr>
            <w:tcW w:w="711" w:type="dxa"/>
          </w:tcPr>
          <w:p w14:paraId="427256C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3777E90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0E32CDF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4E14473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7AFCAB3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A4183E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AB24C1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E27F3E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1275A161" w14:textId="2DC4B6D1" w:rsidTr="00B22081">
        <w:tc>
          <w:tcPr>
            <w:tcW w:w="1783" w:type="dxa"/>
          </w:tcPr>
          <w:p w14:paraId="051BBE5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192.25.128.36</w:t>
            </w:r>
          </w:p>
        </w:tc>
        <w:tc>
          <w:tcPr>
            <w:tcW w:w="711" w:type="dxa"/>
          </w:tcPr>
          <w:p w14:paraId="14623CD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7C4DC2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74" w:type="dxa"/>
          </w:tcPr>
          <w:p w14:paraId="763E61B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2368C8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11B91C8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5888E4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73117A1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6EA637D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10887DAA" w14:textId="79B9B4C8" w:rsidTr="00B22081">
        <w:tc>
          <w:tcPr>
            <w:tcW w:w="1783" w:type="dxa"/>
          </w:tcPr>
          <w:p w14:paraId="45BCB1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128.12.254.98/24</w:t>
            </w:r>
          </w:p>
        </w:tc>
        <w:tc>
          <w:tcPr>
            <w:tcW w:w="711" w:type="dxa"/>
          </w:tcPr>
          <w:p w14:paraId="72F1416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2C65F89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5EFE5DF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F66E36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92DF19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29A9A5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C52A4E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64594FF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20D36046" w14:textId="515DCBE9" w:rsidTr="00B22081">
        <w:tc>
          <w:tcPr>
            <w:tcW w:w="1783" w:type="dxa"/>
          </w:tcPr>
          <w:p w14:paraId="5F498EE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134.223.156.89/8</w:t>
            </w:r>
          </w:p>
        </w:tc>
        <w:tc>
          <w:tcPr>
            <w:tcW w:w="711" w:type="dxa"/>
          </w:tcPr>
          <w:p w14:paraId="23FB9A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065544B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103956E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02C7A78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0727DB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34DE4F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6F9E14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6649C4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6B74E02F" w14:textId="2CCC72EA" w:rsidTr="00B22081">
        <w:tc>
          <w:tcPr>
            <w:tcW w:w="1783" w:type="dxa"/>
          </w:tcPr>
          <w:p w14:paraId="68211CD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157.2.87.56/24</w:t>
            </w:r>
          </w:p>
        </w:tc>
        <w:tc>
          <w:tcPr>
            <w:tcW w:w="711" w:type="dxa"/>
          </w:tcPr>
          <w:p w14:paraId="595B716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2419DFA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0FA5A06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600637C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99689E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F35877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4DFEBB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A613F0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6A5F1390" w14:textId="3FBC6023" w:rsidTr="00B22081">
        <w:tc>
          <w:tcPr>
            <w:tcW w:w="1783" w:type="dxa"/>
          </w:tcPr>
          <w:p w14:paraId="7DC9558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224.23.108.23</w:t>
            </w:r>
          </w:p>
        </w:tc>
        <w:tc>
          <w:tcPr>
            <w:tcW w:w="711" w:type="dxa"/>
          </w:tcPr>
          <w:p w14:paraId="2FE3BA0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4E651E4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255..255.0.0</w:t>
            </w:r>
          </w:p>
        </w:tc>
        <w:tc>
          <w:tcPr>
            <w:tcW w:w="1374" w:type="dxa"/>
          </w:tcPr>
          <w:p w14:paraId="18473AF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7FAD35B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32F3C67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D109FD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8BB570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8C1021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1C12084B" w14:textId="5F7940D5" w:rsidTr="00B22081">
        <w:tc>
          <w:tcPr>
            <w:tcW w:w="1783" w:type="dxa"/>
          </w:tcPr>
          <w:p w14:paraId="5C7E6F9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223.78.27.144/8</w:t>
            </w:r>
          </w:p>
        </w:tc>
        <w:tc>
          <w:tcPr>
            <w:tcW w:w="711" w:type="dxa"/>
          </w:tcPr>
          <w:p w14:paraId="798C3D2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41436E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668AF51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7BE93D8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3DEA83D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D1A00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7C5737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9B9127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788D400" w14:textId="5C06D020" w:rsidTr="00B22081">
        <w:tc>
          <w:tcPr>
            <w:tcW w:w="1783" w:type="dxa"/>
          </w:tcPr>
          <w:p w14:paraId="7AD4D50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44.123.28.167/16</w:t>
            </w:r>
          </w:p>
        </w:tc>
        <w:tc>
          <w:tcPr>
            <w:tcW w:w="711" w:type="dxa"/>
          </w:tcPr>
          <w:p w14:paraId="51FE293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E80069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3088852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0068DD8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5207F61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1677921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57673DB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C6B347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D95BF2D" w14:textId="07C98996" w:rsidTr="00B22081">
        <w:tc>
          <w:tcPr>
            <w:tcW w:w="1783" w:type="dxa"/>
          </w:tcPr>
          <w:p w14:paraId="3739F3A5" w14:textId="77777777" w:rsidR="007A4482" w:rsidRPr="00181C1C" w:rsidRDefault="007A4482" w:rsidP="00B22081">
            <w:pPr>
              <w:rPr>
                <w:rFonts w:asciiTheme="majorHAnsi" w:hAnsiTheme="majorHAnsi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191.249.222.234/24</w:t>
            </w:r>
          </w:p>
        </w:tc>
        <w:tc>
          <w:tcPr>
            <w:tcW w:w="711" w:type="dxa"/>
          </w:tcPr>
          <w:p w14:paraId="4544CD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7B7ED3D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4B92B3C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608BCA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283B26B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048391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7E6CF6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59B001B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23E209DC" w14:textId="503F2C4A" w:rsidTr="00B22081">
        <w:tc>
          <w:tcPr>
            <w:tcW w:w="1783" w:type="dxa"/>
          </w:tcPr>
          <w:p w14:paraId="54D40E5E" w14:textId="77777777" w:rsidR="007A4482" w:rsidRPr="00181C1C" w:rsidRDefault="007A4482" w:rsidP="00B22081">
            <w:pPr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129.168.1.255/8</w:t>
            </w:r>
          </w:p>
        </w:tc>
        <w:tc>
          <w:tcPr>
            <w:tcW w:w="711" w:type="dxa"/>
          </w:tcPr>
          <w:p w14:paraId="6638110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0FF1199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2F6ED77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4A4C0F5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2F5A87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54DB77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DFDF54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292E60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</w:tbl>
    <w:p w14:paraId="752763F3" w14:textId="7CF27434" w:rsidR="003C4930" w:rsidRDefault="003C4930" w:rsidP="00457C31">
      <w:pPr>
        <w:pStyle w:val="Prrafodelista"/>
        <w:numPr>
          <w:ilvl w:val="0"/>
          <w:numId w:val="6"/>
        </w:numPr>
      </w:pPr>
      <w:r>
        <w:t>Indica que parte dela dirección IP identifica a la red y cual al host:</w:t>
      </w:r>
    </w:p>
    <w:p w14:paraId="1E9CB5AD" w14:textId="77777777" w:rsidR="003C4930" w:rsidRDefault="003C4930" w:rsidP="00E7222D"/>
    <w:p w14:paraId="7B62D7B2" w14:textId="20DECA4B" w:rsidR="003C4930" w:rsidRDefault="00945A85" w:rsidP="00457C31">
      <w:pPr>
        <w:pStyle w:val="Prrafodelista"/>
        <w:numPr>
          <w:ilvl w:val="0"/>
          <w:numId w:val="6"/>
        </w:numPr>
      </w:pPr>
      <w:r>
        <w:t>¿Escribe los tipos de máscara de red?</w:t>
      </w:r>
    </w:p>
    <w:p w14:paraId="7214BE8B" w14:textId="12FDA52F" w:rsidR="00945A85" w:rsidRDefault="00D503AB" w:rsidP="00457C31">
      <w:pPr>
        <w:pStyle w:val="Prrafodelista"/>
        <w:numPr>
          <w:ilvl w:val="0"/>
          <w:numId w:val="6"/>
        </w:numPr>
      </w:pPr>
      <w:r>
        <w:t>¿Cómo se calcula el número máximo de host de una red?</w:t>
      </w:r>
    </w:p>
    <w:p w14:paraId="27B6C3C8" w14:textId="2BC5A091"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 A:</w:t>
      </w:r>
    </w:p>
    <w:p w14:paraId="7ADE8196" w14:textId="4580CC29"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tipo:B:</w:t>
      </w:r>
    </w:p>
    <w:p w14:paraId="37FD3AA7" w14:textId="7E3686A9"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 C:</w:t>
      </w:r>
    </w:p>
    <w:p w14:paraId="1E035306" w14:textId="284F6BDD" w:rsidR="00945A85" w:rsidRDefault="00B57DB2" w:rsidP="00457C31">
      <w:pPr>
        <w:pStyle w:val="Prrafodelista"/>
        <w:numPr>
          <w:ilvl w:val="0"/>
          <w:numId w:val="6"/>
        </w:numPr>
      </w:pPr>
      <w:r>
        <w:t>¿Cómo se calcula el número máximo de redes en una red?</w:t>
      </w:r>
    </w:p>
    <w:p w14:paraId="0A31F8DA" w14:textId="77777777" w:rsidR="00B57DB2" w:rsidRDefault="00B57DB2" w:rsidP="00457C31">
      <w:pPr>
        <w:pStyle w:val="Prrafodelista"/>
        <w:numPr>
          <w:ilvl w:val="1"/>
          <w:numId w:val="12"/>
        </w:numPr>
      </w:pPr>
      <w:r>
        <w:t>Si su IP es de tipo A:</w:t>
      </w:r>
    </w:p>
    <w:p w14:paraId="3A246CA2" w14:textId="3A3E6C39" w:rsidR="00B57DB2" w:rsidRDefault="00B57DB2" w:rsidP="00457C31">
      <w:pPr>
        <w:pStyle w:val="Prrafodelista"/>
        <w:numPr>
          <w:ilvl w:val="1"/>
          <w:numId w:val="12"/>
        </w:numPr>
      </w:pPr>
      <w:r>
        <w:t>Si su IP es de tipo:B:</w:t>
      </w:r>
    </w:p>
    <w:p w14:paraId="2268477D" w14:textId="27B662E3" w:rsidR="00B57DB2" w:rsidRDefault="00B57DB2" w:rsidP="00457C31">
      <w:pPr>
        <w:pStyle w:val="Prrafodelista"/>
        <w:numPr>
          <w:ilvl w:val="1"/>
          <w:numId w:val="12"/>
        </w:numPr>
      </w:pPr>
      <w:r>
        <w:t>Si su IP es de tipo C:</w:t>
      </w:r>
    </w:p>
    <w:p w14:paraId="63C2732B" w14:textId="77777777" w:rsidR="004C40E0" w:rsidRDefault="004C40E0" w:rsidP="00B57DB2"/>
    <w:p w14:paraId="35C92AE3" w14:textId="77777777" w:rsidR="004C40E0" w:rsidRDefault="004C40E0" w:rsidP="00B57DB2"/>
    <w:p w14:paraId="017F2062" w14:textId="77777777" w:rsidR="004C40E0" w:rsidRDefault="004C40E0" w:rsidP="00B57DB2"/>
    <w:p w14:paraId="7F48DD3F" w14:textId="77777777" w:rsidR="00457C31" w:rsidRDefault="00457C31" w:rsidP="00B57DB2"/>
    <w:p w14:paraId="0836F601" w14:textId="77777777" w:rsidR="004C40E0" w:rsidRDefault="004C40E0" w:rsidP="00B57DB2"/>
    <w:p w14:paraId="671B95D1" w14:textId="1A41A778" w:rsidR="00B57DB2" w:rsidRDefault="004C40E0" w:rsidP="00E7222D">
      <w:r>
        <w:t>Rellena la tabla.</w:t>
      </w:r>
    </w:p>
    <w:p w14:paraId="6969C89A" w14:textId="77777777" w:rsidR="004C40E0" w:rsidRDefault="004C40E0" w:rsidP="00E7222D"/>
    <w:tbl>
      <w:tblPr>
        <w:tblStyle w:val="Tablaconcuadrcula"/>
        <w:tblW w:w="8632" w:type="dxa"/>
        <w:tblLayout w:type="fixed"/>
        <w:tblLook w:val="04A0" w:firstRow="1" w:lastRow="0" w:firstColumn="1" w:lastColumn="0" w:noHBand="0" w:noVBand="1"/>
      </w:tblPr>
      <w:tblGrid>
        <w:gridCol w:w="3164"/>
        <w:gridCol w:w="1101"/>
        <w:gridCol w:w="2109"/>
        <w:gridCol w:w="2258"/>
      </w:tblGrid>
      <w:tr w:rsidR="00B57DB2" w14:paraId="41E6365E" w14:textId="77777777" w:rsidTr="00B57DB2">
        <w:tc>
          <w:tcPr>
            <w:tcW w:w="3164" w:type="dxa"/>
          </w:tcPr>
          <w:p w14:paraId="3D4ABA73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Numero de Ordenadores / Hosts</w:t>
            </w:r>
          </w:p>
        </w:tc>
        <w:tc>
          <w:tcPr>
            <w:tcW w:w="1101" w:type="dxa"/>
          </w:tcPr>
          <w:p w14:paraId="76DFA969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109" w:type="dxa"/>
          </w:tcPr>
          <w:p w14:paraId="7D7326F7" w14:textId="1AF3D340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Número máximo de redes</w:t>
            </w:r>
          </w:p>
        </w:tc>
        <w:tc>
          <w:tcPr>
            <w:tcW w:w="2258" w:type="dxa"/>
          </w:tcPr>
          <w:p w14:paraId="45AABB74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Número máximo de Hosts</w:t>
            </w:r>
          </w:p>
        </w:tc>
      </w:tr>
      <w:tr w:rsidR="00B57DB2" w14:paraId="5553CD27" w14:textId="77777777" w:rsidTr="00B57DB2">
        <w:tc>
          <w:tcPr>
            <w:tcW w:w="3164" w:type="dxa"/>
          </w:tcPr>
          <w:p w14:paraId="37C09D33" w14:textId="5C4CA908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6000</w:t>
            </w:r>
          </w:p>
        </w:tc>
        <w:tc>
          <w:tcPr>
            <w:tcW w:w="1101" w:type="dxa"/>
          </w:tcPr>
          <w:p w14:paraId="735B7A53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1770C953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5CE842B4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175C05B9" w14:textId="77777777" w:rsidTr="00B57DB2">
        <w:tc>
          <w:tcPr>
            <w:tcW w:w="3164" w:type="dxa"/>
          </w:tcPr>
          <w:p w14:paraId="0AF2423D" w14:textId="2F23A57D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98.000</w:t>
            </w:r>
          </w:p>
        </w:tc>
        <w:tc>
          <w:tcPr>
            <w:tcW w:w="1101" w:type="dxa"/>
          </w:tcPr>
          <w:p w14:paraId="0AE3D550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617B058C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790C17F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48ABDFC5" w14:textId="77777777" w:rsidTr="00B57DB2">
        <w:tc>
          <w:tcPr>
            <w:tcW w:w="3164" w:type="dxa"/>
          </w:tcPr>
          <w:p w14:paraId="405442DA" w14:textId="120E32DC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355</w:t>
            </w:r>
          </w:p>
        </w:tc>
        <w:tc>
          <w:tcPr>
            <w:tcW w:w="1101" w:type="dxa"/>
          </w:tcPr>
          <w:p w14:paraId="7B958B52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30EB8BC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56D1C628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1D0CF83D" w14:textId="77777777" w:rsidTr="00B57DB2">
        <w:tc>
          <w:tcPr>
            <w:tcW w:w="3164" w:type="dxa"/>
          </w:tcPr>
          <w:p w14:paraId="04B47059" w14:textId="393E2F0E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1.700.000</w:t>
            </w:r>
          </w:p>
        </w:tc>
        <w:tc>
          <w:tcPr>
            <w:tcW w:w="1101" w:type="dxa"/>
          </w:tcPr>
          <w:p w14:paraId="1946A967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46DD8831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3BBEAD59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52CAB1E2" w14:textId="77777777" w:rsidTr="00B57DB2">
        <w:tc>
          <w:tcPr>
            <w:tcW w:w="3164" w:type="dxa"/>
          </w:tcPr>
          <w:p w14:paraId="159C0BE3" w14:textId="0FF6CA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23.500</w:t>
            </w:r>
          </w:p>
        </w:tc>
        <w:tc>
          <w:tcPr>
            <w:tcW w:w="1101" w:type="dxa"/>
          </w:tcPr>
          <w:p w14:paraId="1E80C122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4C7DFBA2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182B5E3B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717C3E7E" w14:textId="77777777" w:rsidTr="00B57DB2">
        <w:tc>
          <w:tcPr>
            <w:tcW w:w="3164" w:type="dxa"/>
          </w:tcPr>
          <w:p w14:paraId="45170AA3" w14:textId="72FF0943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105</w:t>
            </w:r>
          </w:p>
        </w:tc>
        <w:tc>
          <w:tcPr>
            <w:tcW w:w="1101" w:type="dxa"/>
          </w:tcPr>
          <w:p w14:paraId="1FFFD965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543CACA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04C76BB9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553F2AF6" w14:textId="77777777" w:rsidTr="00B57DB2">
        <w:tc>
          <w:tcPr>
            <w:tcW w:w="3164" w:type="dxa"/>
          </w:tcPr>
          <w:p w14:paraId="46766102" w14:textId="28B15B50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950.000</w:t>
            </w:r>
          </w:p>
        </w:tc>
        <w:tc>
          <w:tcPr>
            <w:tcW w:w="1101" w:type="dxa"/>
          </w:tcPr>
          <w:p w14:paraId="46745FAB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79870A12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C9A4468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6176B9ED" w14:textId="77777777" w:rsidTr="00B57DB2">
        <w:tc>
          <w:tcPr>
            <w:tcW w:w="3164" w:type="dxa"/>
          </w:tcPr>
          <w:p w14:paraId="73600FC2" w14:textId="1A38067B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780</w:t>
            </w:r>
          </w:p>
        </w:tc>
        <w:tc>
          <w:tcPr>
            <w:tcW w:w="1101" w:type="dxa"/>
          </w:tcPr>
          <w:p w14:paraId="47497100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6780D9A6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552AAE8A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5E789393" w14:textId="77777777" w:rsidTr="00B57DB2">
        <w:tc>
          <w:tcPr>
            <w:tcW w:w="3164" w:type="dxa"/>
          </w:tcPr>
          <w:p w14:paraId="22C7921D" w14:textId="0E8FF4D2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28</w:t>
            </w:r>
          </w:p>
        </w:tc>
        <w:tc>
          <w:tcPr>
            <w:tcW w:w="1101" w:type="dxa"/>
          </w:tcPr>
          <w:p w14:paraId="5D3D3448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100B8E84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2667280F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12ADCAA3" w14:textId="77777777" w:rsidTr="00B57DB2">
        <w:tc>
          <w:tcPr>
            <w:tcW w:w="3164" w:type="dxa"/>
          </w:tcPr>
          <w:p w14:paraId="52C25D38" w14:textId="4B6EDC1D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7.698</w:t>
            </w:r>
          </w:p>
        </w:tc>
        <w:tc>
          <w:tcPr>
            <w:tcW w:w="1101" w:type="dxa"/>
          </w:tcPr>
          <w:p w14:paraId="057F1FFD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78FADCF0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AFACD96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41721010" w14:textId="77777777" w:rsidTr="00B57DB2">
        <w:tc>
          <w:tcPr>
            <w:tcW w:w="3164" w:type="dxa"/>
          </w:tcPr>
          <w:p w14:paraId="30438C35" w14:textId="375C3698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10.526</w:t>
            </w:r>
          </w:p>
        </w:tc>
        <w:tc>
          <w:tcPr>
            <w:tcW w:w="1101" w:type="dxa"/>
          </w:tcPr>
          <w:p w14:paraId="2A66A18D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E505EF6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2C57DACF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2A13AD7B" w14:textId="77777777" w:rsidTr="00B57DB2">
        <w:tc>
          <w:tcPr>
            <w:tcW w:w="3164" w:type="dxa"/>
          </w:tcPr>
          <w:p w14:paraId="4FDF1FFC" w14:textId="16E2EBD9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63.789</w:t>
            </w:r>
          </w:p>
        </w:tc>
        <w:tc>
          <w:tcPr>
            <w:tcW w:w="1101" w:type="dxa"/>
          </w:tcPr>
          <w:p w14:paraId="3DDAEF26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13154E2A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33644E11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40ED40DC" w14:textId="77777777" w:rsidTr="00B57DB2">
        <w:tc>
          <w:tcPr>
            <w:tcW w:w="3164" w:type="dxa"/>
          </w:tcPr>
          <w:p w14:paraId="4FF31037" w14:textId="06263BE0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350.000</w:t>
            </w:r>
          </w:p>
        </w:tc>
        <w:tc>
          <w:tcPr>
            <w:tcW w:w="1101" w:type="dxa"/>
          </w:tcPr>
          <w:p w14:paraId="3AC1E13A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AEA4058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7B33461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23A9C14A" w14:textId="77777777" w:rsidTr="00B57DB2">
        <w:tc>
          <w:tcPr>
            <w:tcW w:w="3164" w:type="dxa"/>
          </w:tcPr>
          <w:p w14:paraId="68DE06AB" w14:textId="08AD8B40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195.000</w:t>
            </w:r>
          </w:p>
        </w:tc>
        <w:tc>
          <w:tcPr>
            <w:tcW w:w="1101" w:type="dxa"/>
          </w:tcPr>
          <w:p w14:paraId="28B2CAA7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6E153E29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3FFE8E66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02A79289" w14:textId="77777777" w:rsidTr="00B57DB2">
        <w:trPr>
          <w:trHeight w:val="143"/>
        </w:trPr>
        <w:tc>
          <w:tcPr>
            <w:tcW w:w="3164" w:type="dxa"/>
          </w:tcPr>
          <w:p w14:paraId="4268EC61" w14:textId="298935B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Verdana-Bold" w:hAnsi="Verdana-Bold" w:cs="Verdana-Bold"/>
                <w:sz w:val="19"/>
                <w:szCs w:val="19"/>
              </w:rPr>
              <w:t>2.987</w:t>
            </w:r>
            <w:r w:rsidRPr="00884359">
              <w:rPr>
                <w:rFonts w:ascii="Verdana-Bold" w:hAnsi="Verdana-Bold" w:cs="Verdana-Bold"/>
                <w:sz w:val="19"/>
                <w:szCs w:val="19"/>
              </w:rPr>
              <w:t>.800</w:t>
            </w:r>
          </w:p>
        </w:tc>
        <w:tc>
          <w:tcPr>
            <w:tcW w:w="1101" w:type="dxa"/>
          </w:tcPr>
          <w:p w14:paraId="4E411D6E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312D6C9" w14:textId="77777777" w:rsidR="00B57DB2" w:rsidRPr="00E740E6" w:rsidRDefault="00B57DB2" w:rsidP="00B32227"/>
        </w:tc>
        <w:tc>
          <w:tcPr>
            <w:tcW w:w="2258" w:type="dxa"/>
          </w:tcPr>
          <w:p w14:paraId="74C69DFB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14:paraId="730E6736" w14:textId="77777777" w:rsidR="0041540A" w:rsidRPr="004C40E0" w:rsidRDefault="0041540A" w:rsidP="0041540A"/>
    <w:p w14:paraId="492A3948" w14:textId="77874A98" w:rsidR="0041540A" w:rsidRPr="004C40E0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10000011.10111000.11110110.00001010</w:t>
      </w:r>
    </w:p>
    <w:p w14:paraId="1DDFD57D" w14:textId="4474E18E" w:rsidR="0041540A" w:rsidRPr="004C40E0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10111001.10110000.11000110.00001010</w:t>
      </w:r>
    </w:p>
    <w:p w14:paraId="08DBB1FB" w14:textId="4B226D4A" w:rsidR="0041540A" w:rsidRPr="004C40E0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00011001.10111000.11000110.01001010</w:t>
      </w:r>
    </w:p>
    <w:p w14:paraId="10544915" w14:textId="5F21B8F4" w:rsidR="0041540A" w:rsidRDefault="0041540A" w:rsidP="00E7222D">
      <w:pPr>
        <w:pStyle w:val="Prrafodelista"/>
        <w:numPr>
          <w:ilvl w:val="0"/>
          <w:numId w:val="6"/>
        </w:numPr>
      </w:pPr>
      <w:r w:rsidRPr="004C40E0">
        <w:t>Pasa esta IP a decimal 10011101.10111000.11110110.00001011</w:t>
      </w:r>
    </w:p>
    <w:p w14:paraId="481FF046" w14:textId="240B5CD9" w:rsidR="00343D8B" w:rsidRDefault="0041540A" w:rsidP="00E7222D">
      <w:pPr>
        <w:pStyle w:val="Prrafodelista"/>
        <w:numPr>
          <w:ilvl w:val="0"/>
          <w:numId w:val="6"/>
        </w:numPr>
      </w:pPr>
      <w:r>
        <w:t>¿Para que sirve el comando IPCONFIG?</w:t>
      </w:r>
    </w:p>
    <w:p w14:paraId="7355DE02" w14:textId="1FB11EB0" w:rsidR="00784758" w:rsidRDefault="00343D8B" w:rsidP="00E7222D">
      <w:pPr>
        <w:pStyle w:val="Prrafodelista"/>
        <w:numPr>
          <w:ilvl w:val="0"/>
          <w:numId w:val="14"/>
        </w:numPr>
      </w:pPr>
      <w:r>
        <w:t>Y su variante ipconfig /all</w:t>
      </w:r>
    </w:p>
    <w:p w14:paraId="23C65AA6" w14:textId="60CDFB6D" w:rsidR="0041540A" w:rsidRDefault="0041540A" w:rsidP="00E7222D">
      <w:pPr>
        <w:pStyle w:val="Prrafodelista"/>
        <w:numPr>
          <w:ilvl w:val="0"/>
          <w:numId w:val="6"/>
        </w:numPr>
      </w:pPr>
      <w:r>
        <w:t>¿Para que sirve el comando PING?</w:t>
      </w:r>
    </w:p>
    <w:p w14:paraId="3DB5514E" w14:textId="5428079A" w:rsidR="0041540A" w:rsidRDefault="0041540A" w:rsidP="007A4482">
      <w:pPr>
        <w:pStyle w:val="Prrafodelista"/>
        <w:numPr>
          <w:ilvl w:val="0"/>
          <w:numId w:val="14"/>
        </w:numPr>
      </w:pPr>
      <w:r>
        <w:t>Y sus variantes:</w:t>
      </w:r>
    </w:p>
    <w:p w14:paraId="6FFCE69D" w14:textId="1A2A8258" w:rsidR="0041540A" w:rsidRDefault="0041540A" w:rsidP="007A4482">
      <w:pPr>
        <w:pStyle w:val="Prrafodelista"/>
        <w:numPr>
          <w:ilvl w:val="1"/>
          <w:numId w:val="14"/>
        </w:numPr>
      </w:pPr>
      <w:r>
        <w:t>Ping –a</w:t>
      </w:r>
    </w:p>
    <w:p w14:paraId="40AC638B" w14:textId="313EE190" w:rsidR="0041540A" w:rsidRDefault="0041540A" w:rsidP="007A4482">
      <w:pPr>
        <w:pStyle w:val="Prrafodelista"/>
        <w:numPr>
          <w:ilvl w:val="1"/>
          <w:numId w:val="14"/>
        </w:numPr>
      </w:pPr>
      <w:r>
        <w:t>Ping –t</w:t>
      </w:r>
    </w:p>
    <w:p w14:paraId="0501AD9D" w14:textId="03F7F4D2" w:rsidR="00457C31" w:rsidRDefault="0041540A" w:rsidP="007A4482">
      <w:pPr>
        <w:pStyle w:val="Prrafodelista"/>
        <w:numPr>
          <w:ilvl w:val="1"/>
          <w:numId w:val="14"/>
        </w:numPr>
      </w:pPr>
      <w:r>
        <w:t>Ping –l</w:t>
      </w:r>
    </w:p>
    <w:p w14:paraId="593369F9" w14:textId="77777777" w:rsidR="007A4482" w:rsidRDefault="007A4482" w:rsidP="007A4482">
      <w:pPr>
        <w:pStyle w:val="Prrafodelista"/>
      </w:pPr>
    </w:p>
    <w:p w14:paraId="24756C72" w14:textId="77777777" w:rsidR="007A4482" w:rsidRDefault="007A4482" w:rsidP="007A4482">
      <w:pPr>
        <w:pStyle w:val="Prrafodelista"/>
      </w:pPr>
    </w:p>
    <w:p w14:paraId="47CE15F9" w14:textId="77777777" w:rsidR="007A4482" w:rsidRDefault="007A4482" w:rsidP="007A4482">
      <w:pPr>
        <w:pStyle w:val="Prrafodelista"/>
      </w:pPr>
    </w:p>
    <w:p w14:paraId="482DD303" w14:textId="77777777" w:rsidR="007A4482" w:rsidRDefault="007A4482" w:rsidP="007A4482">
      <w:pPr>
        <w:pStyle w:val="Prrafodelista"/>
      </w:pPr>
    </w:p>
    <w:p w14:paraId="210506F6" w14:textId="77777777" w:rsidR="007A4482" w:rsidRDefault="007A4482" w:rsidP="007A4482">
      <w:pPr>
        <w:pStyle w:val="Prrafodelista"/>
      </w:pPr>
    </w:p>
    <w:p w14:paraId="75262E26" w14:textId="2BCA948C" w:rsidR="00572312" w:rsidRDefault="00E65F82" w:rsidP="00E7222D">
      <w:pPr>
        <w:pStyle w:val="Prrafodelista"/>
        <w:numPr>
          <w:ilvl w:val="0"/>
          <w:numId w:val="6"/>
        </w:numPr>
      </w:pPr>
      <w:r>
        <w:t>¿Estos ordenadores se podrán comunicar? Explica tu respuesta.</w:t>
      </w:r>
    </w:p>
    <w:p w14:paraId="7AE3C00F" w14:textId="77777777" w:rsidR="007A4482" w:rsidRDefault="007A4482" w:rsidP="007A4482">
      <w:pPr>
        <w:pStyle w:val="Prrafodelista"/>
      </w:pPr>
    </w:p>
    <w:p w14:paraId="6FA60BE5" w14:textId="77777777" w:rsidR="00E65F82" w:rsidRDefault="00E65F82" w:rsidP="00572312">
      <w:pPr>
        <w:ind w:left="720"/>
      </w:pPr>
      <w:r>
        <w:t>CASO 1:</w:t>
      </w:r>
    </w:p>
    <w:p w14:paraId="035B5BB9" w14:textId="5592C6DC" w:rsidR="00E65F82" w:rsidRDefault="00E65F82" w:rsidP="007A4482">
      <w:pPr>
        <w:ind w:left="720"/>
      </w:pPr>
      <w:r>
        <w:t>Una red con dos host con estas IP’s:</w:t>
      </w:r>
    </w:p>
    <w:p w14:paraId="724C1FCE" w14:textId="58ED84D4" w:rsidR="00E65F82" w:rsidRDefault="00E65F82" w:rsidP="00572312">
      <w:pPr>
        <w:ind w:left="720"/>
      </w:pPr>
      <w:r>
        <w:tab/>
        <w:t>HOST1: 172.67.89.10 – 255.255.255.0</w:t>
      </w:r>
    </w:p>
    <w:p w14:paraId="71D75F19" w14:textId="6BB1F17B" w:rsidR="00E65F82" w:rsidRDefault="00E65F82" w:rsidP="00572312">
      <w:pPr>
        <w:ind w:left="720"/>
      </w:pPr>
      <w:r>
        <w:tab/>
        <w:t>HOST2: 172.67.89.11 – 255.255.255.0</w:t>
      </w:r>
    </w:p>
    <w:p w14:paraId="69F748E7" w14:textId="77777777" w:rsidR="00E65F82" w:rsidRDefault="00E65F82" w:rsidP="00572312">
      <w:pPr>
        <w:ind w:left="720"/>
      </w:pPr>
    </w:p>
    <w:p w14:paraId="069796A8" w14:textId="05001D29" w:rsidR="00E65F82" w:rsidRDefault="00E65F82" w:rsidP="00572312">
      <w:pPr>
        <w:ind w:left="720"/>
      </w:pPr>
      <w:r>
        <w:t>CASO 2:</w:t>
      </w:r>
    </w:p>
    <w:p w14:paraId="1633666E" w14:textId="0E4BECFF" w:rsidR="00E65F82" w:rsidRDefault="00E65F82" w:rsidP="007A4482">
      <w:pPr>
        <w:ind w:left="720"/>
      </w:pPr>
      <w:r>
        <w:t>Una red con dos host con estas IP’s:</w:t>
      </w:r>
    </w:p>
    <w:p w14:paraId="3E3894A6" w14:textId="518F20C6" w:rsidR="00E65F82" w:rsidRDefault="00E65F82" w:rsidP="00572312">
      <w:pPr>
        <w:ind w:left="720"/>
      </w:pPr>
      <w:r>
        <w:tab/>
        <w:t>HOST1: 172.67.89.10 – 255.255.0.0</w:t>
      </w:r>
    </w:p>
    <w:p w14:paraId="1BAB7754" w14:textId="77777777" w:rsidR="00E65F82" w:rsidRDefault="00E65F82" w:rsidP="00572312">
      <w:pPr>
        <w:ind w:left="720"/>
      </w:pPr>
      <w:r>
        <w:tab/>
        <w:t>HOST2: 172.67.89.11 – 255.255.255.0</w:t>
      </w:r>
    </w:p>
    <w:p w14:paraId="4EB4BBDB" w14:textId="2F006BE9" w:rsidR="00E65F82" w:rsidRDefault="00E65F82" w:rsidP="00572312">
      <w:pPr>
        <w:ind w:left="720"/>
      </w:pPr>
    </w:p>
    <w:p w14:paraId="7E116EEC" w14:textId="62C84814" w:rsidR="00E65F82" w:rsidRDefault="00E65F82" w:rsidP="00572312">
      <w:pPr>
        <w:ind w:left="720"/>
      </w:pPr>
      <w:r>
        <w:t>CASO 3:</w:t>
      </w:r>
    </w:p>
    <w:p w14:paraId="167E640A" w14:textId="11CFBBB2" w:rsidR="00E65F82" w:rsidRDefault="00E65F82" w:rsidP="007A4482">
      <w:pPr>
        <w:ind w:left="720"/>
      </w:pPr>
      <w:r>
        <w:t>Una red con dos host con estas IP’s:</w:t>
      </w:r>
    </w:p>
    <w:p w14:paraId="4F2F44E0" w14:textId="5BDC7970" w:rsidR="00E65F82" w:rsidRDefault="00E65F82" w:rsidP="00572312">
      <w:pPr>
        <w:ind w:left="720"/>
      </w:pPr>
      <w:r>
        <w:tab/>
        <w:t>HOST1: 172.66.89.10 – 255.255.255.0</w:t>
      </w:r>
    </w:p>
    <w:p w14:paraId="637217DF" w14:textId="77777777" w:rsidR="00E65F82" w:rsidRDefault="00E65F82" w:rsidP="00572312">
      <w:pPr>
        <w:ind w:left="720"/>
      </w:pPr>
      <w:r>
        <w:tab/>
        <w:t>HOST2: 172.67.89.11 – 255.255.255.0</w:t>
      </w:r>
    </w:p>
    <w:p w14:paraId="2C6E1F20" w14:textId="77777777" w:rsidR="00457C31" w:rsidRDefault="00457C31" w:rsidP="00572312">
      <w:pPr>
        <w:ind w:left="720"/>
      </w:pPr>
    </w:p>
    <w:p w14:paraId="41DAFA3C" w14:textId="13F4411E" w:rsidR="00E65F82" w:rsidRDefault="00E65F82" w:rsidP="00572312">
      <w:pPr>
        <w:ind w:left="720"/>
      </w:pPr>
      <w:r>
        <w:t>CASO 4:</w:t>
      </w:r>
    </w:p>
    <w:p w14:paraId="696052F5" w14:textId="2F5B8328" w:rsidR="007A4482" w:rsidRDefault="00E65F82" w:rsidP="007A4482">
      <w:pPr>
        <w:ind w:left="720"/>
      </w:pPr>
      <w:r>
        <w:t>Una red con dos host con estas IP’s:</w:t>
      </w:r>
    </w:p>
    <w:p w14:paraId="2AF8BC79" w14:textId="5BE8838E" w:rsidR="00E65F82" w:rsidRDefault="00E65F82" w:rsidP="00572312">
      <w:pPr>
        <w:ind w:left="720"/>
      </w:pPr>
      <w:r>
        <w:tab/>
        <w:t>HOST1: 192.168.89.10/24</w:t>
      </w:r>
    </w:p>
    <w:p w14:paraId="58E8E248" w14:textId="15B18046" w:rsidR="007A4482" w:rsidRDefault="00E65F82" w:rsidP="007A4482">
      <w:pPr>
        <w:ind w:left="720"/>
      </w:pPr>
      <w:r>
        <w:tab/>
        <w:t>HOST2: 192.168.89.11/24</w:t>
      </w:r>
    </w:p>
    <w:p w14:paraId="64C35C90" w14:textId="77777777" w:rsidR="007A4482" w:rsidRDefault="007A4482" w:rsidP="00572312">
      <w:pPr>
        <w:ind w:left="720"/>
      </w:pPr>
    </w:p>
    <w:p w14:paraId="3B0651AE" w14:textId="7CCD671D" w:rsidR="00E65F82" w:rsidRDefault="00E65F82" w:rsidP="00572312">
      <w:pPr>
        <w:ind w:left="720"/>
      </w:pPr>
      <w:r>
        <w:t>CASO 5:</w:t>
      </w:r>
    </w:p>
    <w:p w14:paraId="2C74A0D1" w14:textId="35C2E1A5" w:rsidR="00E65F82" w:rsidRDefault="00E65F82" w:rsidP="007A4482">
      <w:pPr>
        <w:ind w:left="720"/>
      </w:pPr>
      <w:r>
        <w:t>Una red con dos host con estas IP’s:</w:t>
      </w:r>
    </w:p>
    <w:p w14:paraId="114A2E19" w14:textId="6370CAA2" w:rsidR="00E65F82" w:rsidRDefault="00E65F82" w:rsidP="00572312">
      <w:pPr>
        <w:ind w:left="720"/>
      </w:pPr>
      <w:r>
        <w:tab/>
        <w:t>HOST1: 192.168.89.10/16</w:t>
      </w:r>
    </w:p>
    <w:p w14:paraId="65D72316" w14:textId="77777777" w:rsidR="00E65F82" w:rsidRDefault="00E65F82" w:rsidP="00572312">
      <w:pPr>
        <w:ind w:left="720"/>
      </w:pPr>
      <w:r>
        <w:tab/>
        <w:t>HOST2: 192.168.89.11/24</w:t>
      </w:r>
    </w:p>
    <w:p w14:paraId="1A797DC7" w14:textId="77777777" w:rsidR="00E65F82" w:rsidRDefault="00E65F82" w:rsidP="00572312">
      <w:pPr>
        <w:ind w:left="720"/>
      </w:pPr>
    </w:p>
    <w:p w14:paraId="4051C622" w14:textId="7DA6491D" w:rsidR="00E65F82" w:rsidRDefault="00E65F82" w:rsidP="00572312">
      <w:pPr>
        <w:ind w:left="720"/>
      </w:pPr>
      <w:r>
        <w:t>CASO 6:</w:t>
      </w:r>
    </w:p>
    <w:p w14:paraId="33D08A82" w14:textId="10574EE9" w:rsidR="00E65F82" w:rsidRDefault="00E65F82" w:rsidP="007A4482">
      <w:pPr>
        <w:ind w:left="720"/>
      </w:pPr>
      <w:r>
        <w:t>Una red con dos host con estas IP’s:</w:t>
      </w:r>
    </w:p>
    <w:p w14:paraId="625E7138" w14:textId="0BA9B43B" w:rsidR="00E65F82" w:rsidRDefault="00E65F82" w:rsidP="00572312">
      <w:pPr>
        <w:ind w:left="720"/>
      </w:pPr>
      <w:r>
        <w:tab/>
        <w:t>HOST1: 192.168.93.10/24</w:t>
      </w:r>
    </w:p>
    <w:p w14:paraId="5C2A62EF" w14:textId="77777777" w:rsidR="00E65F82" w:rsidRDefault="00E65F82" w:rsidP="00572312">
      <w:pPr>
        <w:ind w:left="720"/>
      </w:pPr>
      <w:r>
        <w:tab/>
        <w:t>HOST2: 192.168.89.11/24</w:t>
      </w:r>
    </w:p>
    <w:p w14:paraId="6BE7E8CD" w14:textId="77777777" w:rsidR="00784758" w:rsidRDefault="00784758" w:rsidP="00E65F82"/>
    <w:p w14:paraId="738A9827" w14:textId="38CCC3E5" w:rsidR="00B32227" w:rsidRDefault="00B32227" w:rsidP="00457C31">
      <w:pPr>
        <w:pStyle w:val="Prrafodelista"/>
        <w:numPr>
          <w:ilvl w:val="0"/>
          <w:numId w:val="6"/>
        </w:numPr>
      </w:pPr>
      <w:r>
        <w:t>Según esta imagen contesta las siguientes preguntas.</w:t>
      </w:r>
    </w:p>
    <w:p w14:paraId="5D3F3336" w14:textId="11720DED" w:rsidR="00B32227" w:rsidRDefault="00572312" w:rsidP="00572312">
      <w:pPr>
        <w:jc w:val="center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8CF5AB" wp14:editId="2AEBD357">
                <wp:simplePos x="0" y="0"/>
                <wp:positionH relativeFrom="column">
                  <wp:posOffset>1189355</wp:posOffset>
                </wp:positionH>
                <wp:positionV relativeFrom="paragraph">
                  <wp:posOffset>211455</wp:posOffset>
                </wp:positionV>
                <wp:extent cx="3085465" cy="2745740"/>
                <wp:effectExtent l="0" t="0" r="38735" b="4826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465" cy="2745740"/>
                          <a:chOff x="0" y="0"/>
                          <a:chExt cx="3085465" cy="2745740"/>
                        </a:xfrm>
                      </wpg:grpSpPr>
                      <wps:wsp>
                        <wps:cNvPr id="3" name="Conector recto de flecha 3"/>
                        <wps:cNvCnPr/>
                        <wps:spPr>
                          <a:xfrm flipV="1">
                            <a:off x="0" y="2400300"/>
                            <a:ext cx="571500" cy="228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 flipH="1">
                            <a:off x="2628900" y="0"/>
                            <a:ext cx="456565" cy="23114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228600" y="114300"/>
                            <a:ext cx="456565" cy="45466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de flecha 6"/>
                        <wps:cNvCnPr/>
                        <wps:spPr>
                          <a:xfrm flipH="1" flipV="1">
                            <a:off x="1828800" y="2400300"/>
                            <a:ext cx="457835" cy="34544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de flecha 7"/>
                        <wps:cNvCnPr/>
                        <wps:spPr>
                          <a:xfrm flipV="1">
                            <a:off x="0" y="1600200"/>
                            <a:ext cx="571500" cy="228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599F9BB9" id="Agrupar_x0020_2" o:spid="_x0000_s1026" style="position:absolute;margin-left:93.65pt;margin-top:16.65pt;width:242.95pt;height:216.2pt;z-index:251667456" coordsize="3085465,2745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ector_x0020_recto_x0020_de_x0020_flecha_x0020_3" o:spid="_x0000_s1027" type="#_x0000_t32" style="position:absolute;top:2400300;width:5715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iiCMQAAADaAAAADwAAAGRycy9kb3ducmV2LnhtbESPQWvCQBSE74X+h+UVeqsbW9GaZiNF&#10;CAgeitaK3h7ZZzY0+zZkVxP/fVcQehxm5hsmWwy2ERfqfO1YwXiUgCAuna65UrD7Ll7eQfiArLFx&#10;TAqu5GGRPz5kmGrX84Yu21CJCGGfogITQptK6UtDFv3ItcTRO7nOYoiyq6TusI9w28jXJJlKizXH&#10;BYMtLQ2Vv9uzVVCYvjgdv3b79Wwyo2EpJ+P5z0Gp56fh8wNEoCH8h+/tlVbwBrcr8QbI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2KIIxAAAANoAAAAPAAAAAAAAAAAA&#10;AAAAAKECAABkcnMvZG93bnJldi54bWxQSwUGAAAAAAQABAD5AAAAkgMAAAAA&#10;" strokecolor="#00b0f0" strokeweight="2.5pt">
                  <v:stroke endarrow="block" joinstyle="miter"/>
                </v:shape>
                <v:shape id="Conector_x0020_recto_x0020_de_x0020_flecha_x0020_4" o:spid="_x0000_s1028" type="#_x0000_t32" style="position:absolute;left:2628900;width:456565;height:2311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1NE8IAAADaAAAADwAAAGRycy9kb3ducmV2LnhtbESPS6vCMBSE9xf8D+EIbi6aKnKRahQp&#10;CL7g4mPj7tAc22JzUppY6783guBymJlvmNmiNaVoqHaFZQXDQQSCOLW64EzB+bTqT0A4j6yxtEwK&#10;nuRgMe/8zDDW9sEHao4+EwHCLkYFufdVLKVLczLoBrYiDt7V1gZ9kHUmdY2PADelHEXRnzRYcFjI&#10;saIkp/R2vBsFh8buXLL5vVxG22HUnpL/295JpXrddjkF4an13/CnvdYKxvC+Em6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k1NE8IAAADaAAAADwAAAAAAAAAAAAAA&#10;AAChAgAAZHJzL2Rvd25yZXYueG1sUEsFBgAAAAAEAAQA+QAAAJADAAAAAA==&#10;" strokecolor="#ffc000" strokeweight="2.5pt">
                  <v:stroke endarrow="block" joinstyle="miter"/>
                </v:shape>
                <v:shape id="Conector_x0020_recto_x0020_de_x0020_flecha_x0020_5" o:spid="_x0000_s1029" type="#_x0000_t32" style="position:absolute;left:228600;top:114300;width:456565;height:4546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9WjMMAAADaAAAADwAAAGRycy9kb3ducmV2LnhtbESP3YrCMBSE7wXfIRzBO01VdpFqFBUW&#10;FhbB9Q+8OzTHttqclCZq9emNIHg5zMw3zHham0JcqXK5ZQW9bgSCOLE651TBdvPTGYJwHlljYZkU&#10;3MnBdNJsjDHW9sb/dF37VAQIuxgVZN6XsZQuycig69qSOHhHWxn0QVap1BXeAtwUsh9F39JgzmEh&#10;w5IWGSXn9cUoGO7+lpvH/FQOtst9cRjcz7xykVLtVj0bgfBU+0/43f7VCr7gdSXcADl5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vVozDAAAA2gAAAA8AAAAAAAAAAAAA&#10;AAAAoQIAAGRycy9kb3ducmV2LnhtbFBLBQYAAAAABAAEAPkAAACRAwAAAAA=&#10;" strokecolor="red" strokeweight="2.5pt">
                  <v:stroke endarrow="block" joinstyle="miter"/>
                </v:shape>
                <v:shape id="Conector_x0020_recto_x0020_de_x0020_flecha_x0020_6" o:spid="_x0000_s1030" type="#_x0000_t32" style="position:absolute;left:1828800;top:2400300;width:457835;height:3454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NRVMEAAADaAAAADwAAAGRycy9kb3ducmV2LnhtbESPQWvCQBSE7wX/w/KE3upGaUOJrmKk&#10;hdykWu+P7GsSm30b8laT/PtuodDjMDPfMJvd6Fp1p14azwaWiwQUceltw5WBz/P70ysoCcgWW89k&#10;YCKB3Xb2sMHM+oE/6H4KlYoQlgwN1CF0mdZS1uRQFr4jjt6X7x2GKPtK2x6HCHetXiVJqh02HBdq&#10;7OhQU/l9ujkD9lhMqX17kaOXm1z8NX++nnNjHufjfg0q0Bj+w3/twhpI4fdKvAF6+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81FUwQAAANoAAAAPAAAAAAAAAAAAAAAA&#10;AKECAABkcnMvZG93bnJldi54bWxQSwUGAAAAAAQABAD5AAAAjwMAAAAA&#10;" strokecolor="yellow" strokeweight="2.5pt">
                  <v:stroke endarrow="block" joinstyle="miter"/>
                </v:shape>
                <v:shape id="Conector_x0020_recto_x0020_de_x0020_flecha_x0020_7" o:spid="_x0000_s1031" type="#_x0000_t32" style="position:absolute;top:1600200;width:5715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kcDsMAAADaAAAADwAAAGRycy9kb3ducmV2LnhtbESPQYvCMBSE78L+h/AWvGnqHrR0jVIE&#10;F0EFdRcWb8/m2Rabl9JEW/+9EQSPw8x8w0znnanEjRpXWlYwGkYgiDOrS84V/P0uBzEI55E1VpZJ&#10;wZ0czGcfvSkm2ra8p9vB5yJA2CWooPC+TqR0WUEG3dDWxME728agD7LJpW6wDXBTya8oGkuDJYeF&#10;AmtaFJRdDlejgM7pRm7i/+2o/UnX8XG/3i3vJ6X6n136DcJT59/hV3ulFUzgeSXcAD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W5HA7DAAAA2gAAAA8AAAAAAAAAAAAA&#10;AAAAoQIAAGRycy9kb3ducmV2LnhtbFBLBQYAAAAABAAEAPkAAACRAwAAAAA=&#10;" strokecolor="#00b050" strokeweight="2.5pt">
                  <v:stroke endarrow="block" joinstyle="miter"/>
                </v:shape>
              </v:group>
            </w:pict>
          </mc:Fallback>
        </mc:AlternateContent>
      </w:r>
      <w:r w:rsidR="00B32227" w:rsidRPr="00B32227">
        <w:rPr>
          <w:noProof/>
          <w:lang w:val="es-ES_tradnl" w:eastAsia="es-ES_tradnl"/>
        </w:rPr>
        <w:drawing>
          <wp:inline distT="0" distB="0" distL="0" distR="0" wp14:anchorId="6E89A032" wp14:editId="659666BB">
            <wp:extent cx="2197100" cy="292862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671"/>
                    <a:stretch/>
                  </pic:blipFill>
                  <pic:spPr bwMode="auto">
                    <a:xfrm>
                      <a:off x="0" y="0"/>
                      <a:ext cx="219710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3F55F" w14:textId="77777777" w:rsidR="00B32227" w:rsidRDefault="00B32227" w:rsidP="00E65F82"/>
    <w:p w14:paraId="1C3B17B3" w14:textId="45D9BED1" w:rsidR="00B32227" w:rsidRDefault="00B32227" w:rsidP="00572312">
      <w:pPr>
        <w:ind w:left="1080"/>
      </w:pPr>
      <w:r>
        <w:t>Estando todos los ordenadores en el mismo cableado, ¿Se comunicarían los ordenadores? Razona tu respuesta.</w:t>
      </w:r>
    </w:p>
    <w:p w14:paraId="781B982D" w14:textId="02C07FC9" w:rsidR="00B32227" w:rsidRDefault="00B32227" w:rsidP="00572312">
      <w:pPr>
        <w:pStyle w:val="Prrafodelista"/>
        <w:numPr>
          <w:ilvl w:val="0"/>
          <w:numId w:val="5"/>
        </w:numPr>
        <w:ind w:left="1800"/>
      </w:pPr>
      <w:r>
        <w:t>ROJO y VERDE.</w:t>
      </w:r>
    </w:p>
    <w:p w14:paraId="62FC43C3" w14:textId="2DF303BC" w:rsidR="00B32227" w:rsidRDefault="00B32227" w:rsidP="00572312">
      <w:pPr>
        <w:pStyle w:val="Prrafodelista"/>
        <w:numPr>
          <w:ilvl w:val="0"/>
          <w:numId w:val="5"/>
        </w:numPr>
        <w:ind w:left="1800"/>
      </w:pPr>
      <w:r>
        <w:t>VERDE y AZUL.</w:t>
      </w:r>
    </w:p>
    <w:p w14:paraId="2208F61C" w14:textId="1895D8D7" w:rsidR="00B32227" w:rsidRDefault="00D90B29" w:rsidP="00645A07">
      <w:pPr>
        <w:pStyle w:val="Prrafodelista"/>
        <w:numPr>
          <w:ilvl w:val="0"/>
          <w:numId w:val="5"/>
        </w:numPr>
        <w:ind w:left="1800"/>
      </w:pPr>
      <w:r>
        <w:t>AMARILLO y NARANJA.</w:t>
      </w:r>
    </w:p>
    <w:p w14:paraId="0FBD01DF" w14:textId="5EE3023D" w:rsidR="00B32227" w:rsidRDefault="00B32227" w:rsidP="00572312">
      <w:pPr>
        <w:ind w:left="1080"/>
      </w:pPr>
      <w:r>
        <w:t>¿Esta red estaría bien hecha? Razona tu respuesta.</w:t>
      </w:r>
    </w:p>
    <w:p w14:paraId="2FF885A5" w14:textId="77777777" w:rsidR="00343D8B" w:rsidRDefault="00343D8B" w:rsidP="00E65F82"/>
    <w:p w14:paraId="6C2BC921" w14:textId="6ED64E3B" w:rsidR="00343D8B" w:rsidRPr="00E7222D" w:rsidRDefault="00343D8B" w:rsidP="00457C31">
      <w:pPr>
        <w:pStyle w:val="Prrafodelista"/>
        <w:numPr>
          <w:ilvl w:val="0"/>
          <w:numId w:val="6"/>
        </w:numPr>
      </w:pPr>
      <w:r>
        <w:t xml:space="preserve">Si dos ordenadores no se comunican, comenta las cosas que </w:t>
      </w:r>
      <w:r w:rsidR="00352D4C">
        <w:t>harías.</w:t>
      </w:r>
      <w:bookmarkStart w:id="0" w:name="_GoBack"/>
      <w:bookmarkEnd w:id="0"/>
    </w:p>
    <w:sectPr w:rsidR="00343D8B" w:rsidRPr="00E7222D">
      <w:footerReference w:type="default" r:id="rId8"/>
      <w:headerReference w:type="firs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CF9D7" w14:textId="77777777" w:rsidR="0084636C" w:rsidRDefault="0084636C">
      <w:r>
        <w:separator/>
      </w:r>
    </w:p>
    <w:p w14:paraId="2EA98DC4" w14:textId="77777777" w:rsidR="0084636C" w:rsidRDefault="0084636C"/>
  </w:endnote>
  <w:endnote w:type="continuationSeparator" w:id="0">
    <w:p w14:paraId="3D2B8EAD" w14:textId="77777777" w:rsidR="0084636C" w:rsidRDefault="0084636C">
      <w:r>
        <w:continuationSeparator/>
      </w:r>
    </w:p>
    <w:p w14:paraId="4B0D448F" w14:textId="77777777" w:rsidR="0084636C" w:rsidRDefault="00846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Decima Nova Pro">
    <w:altName w:val="Times New Roman"/>
    <w:panose1 w:val="02000506000000020004"/>
    <w:charset w:val="00"/>
    <w:family w:val="auto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93BA2" w14:textId="77777777" w:rsidR="00B32227" w:rsidRDefault="00B3222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4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80CE" w14:textId="77777777" w:rsidR="0084636C" w:rsidRDefault="0084636C">
      <w:r>
        <w:separator/>
      </w:r>
    </w:p>
    <w:p w14:paraId="23B54677" w14:textId="77777777" w:rsidR="0084636C" w:rsidRDefault="0084636C"/>
  </w:footnote>
  <w:footnote w:type="continuationSeparator" w:id="0">
    <w:p w14:paraId="16A4E197" w14:textId="77777777" w:rsidR="0084636C" w:rsidRDefault="0084636C">
      <w:r>
        <w:continuationSeparator/>
      </w:r>
    </w:p>
    <w:p w14:paraId="4E6F245D" w14:textId="77777777" w:rsidR="0084636C" w:rsidRDefault="008463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2D4BE" w14:textId="19CC48F8" w:rsidR="006F07EC" w:rsidRDefault="006F07EC" w:rsidP="006F07EC">
    <w:pPr>
      <w:pStyle w:val="Encabezado"/>
      <w:ind w:left="-284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173826E" wp14:editId="21DD7304">
          <wp:simplePos x="0" y="0"/>
          <wp:positionH relativeFrom="column">
            <wp:posOffset>-113030</wp:posOffset>
          </wp:positionH>
          <wp:positionV relativeFrom="paragraph">
            <wp:posOffset>-222885</wp:posOffset>
          </wp:positionV>
          <wp:extent cx="3224530" cy="615950"/>
          <wp:effectExtent l="0" t="0" r="127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C5D39" w14:textId="4D50625F" w:rsidR="006F07EC" w:rsidRDefault="006F07EC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A1A4D7" wp14:editId="193D711F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45F17" w14:textId="77777777" w:rsidR="006F07EC" w:rsidRPr="00D74388" w:rsidRDefault="006F07EC" w:rsidP="006F07EC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Documento3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A1A4D7" id="_x0000_t202" coordsize="21600,21600" o:spt="202" path="m0,0l0,21600,21600,21600,21600,0xe">
              <v:stroke joinstyle="miter"/>
              <v:path gradientshapeok="t" o:connecttype="rect"/>
            </v:shapetype>
            <v:shape id="Cuadro_x0020_de_x0020_texto_x0020_8" o:spid="_x0000_s1026" type="#_x0000_t202" style="position:absolute;margin-left:-34.45pt;margin-top:15.55pt;width:26.35pt;height:61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" stroked="f">
              <v:textbox style="layout-flow:vertical;mso-layout-flow-alt:bottom-to-top">
                <w:txbxContent>
                  <w:p w14:paraId="36945F17" w14:textId="77777777" w:rsidR="006F07EC" w:rsidRPr="00D74388" w:rsidRDefault="006F07EC" w:rsidP="006F07EC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Documento3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9D106E"/>
    <w:multiLevelType w:val="hybridMultilevel"/>
    <w:tmpl w:val="1DA6E850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518A5"/>
    <w:multiLevelType w:val="hybridMultilevel"/>
    <w:tmpl w:val="39804934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27E6"/>
    <w:multiLevelType w:val="hybridMultilevel"/>
    <w:tmpl w:val="D8A238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F128E"/>
    <w:multiLevelType w:val="hybridMultilevel"/>
    <w:tmpl w:val="F53A7CCC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49DB"/>
    <w:multiLevelType w:val="hybridMultilevel"/>
    <w:tmpl w:val="3E968F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CDD"/>
    <w:multiLevelType w:val="hybridMultilevel"/>
    <w:tmpl w:val="38AA26E8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44E8A"/>
    <w:multiLevelType w:val="hybridMultilevel"/>
    <w:tmpl w:val="A1FA8786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65414"/>
    <w:multiLevelType w:val="hybridMultilevel"/>
    <w:tmpl w:val="D1E49F0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A97069"/>
    <w:multiLevelType w:val="hybridMultilevel"/>
    <w:tmpl w:val="9448F8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6143"/>
    <w:multiLevelType w:val="hybridMultilevel"/>
    <w:tmpl w:val="1AE4FDC2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C9"/>
    <w:rsid w:val="00092E0C"/>
    <w:rsid w:val="000A1E95"/>
    <w:rsid w:val="000C38E6"/>
    <w:rsid w:val="00102C77"/>
    <w:rsid w:val="00106A32"/>
    <w:rsid w:val="00181C1C"/>
    <w:rsid w:val="0018330F"/>
    <w:rsid w:val="001B6A09"/>
    <w:rsid w:val="001C1789"/>
    <w:rsid w:val="001E3185"/>
    <w:rsid w:val="002661C9"/>
    <w:rsid w:val="002E1B87"/>
    <w:rsid w:val="002F416D"/>
    <w:rsid w:val="00343D8B"/>
    <w:rsid w:val="00352D4C"/>
    <w:rsid w:val="00353E1C"/>
    <w:rsid w:val="003C4930"/>
    <w:rsid w:val="003F0AEE"/>
    <w:rsid w:val="0041540A"/>
    <w:rsid w:val="004169B2"/>
    <w:rsid w:val="004301CC"/>
    <w:rsid w:val="00457C31"/>
    <w:rsid w:val="004C40E0"/>
    <w:rsid w:val="004D4709"/>
    <w:rsid w:val="00512303"/>
    <w:rsid w:val="00572312"/>
    <w:rsid w:val="0058571D"/>
    <w:rsid w:val="005A6A9B"/>
    <w:rsid w:val="005B456C"/>
    <w:rsid w:val="005D0341"/>
    <w:rsid w:val="005D23B9"/>
    <w:rsid w:val="005F4E79"/>
    <w:rsid w:val="00645A07"/>
    <w:rsid w:val="006B315B"/>
    <w:rsid w:val="006F07EC"/>
    <w:rsid w:val="00772151"/>
    <w:rsid w:val="0077574A"/>
    <w:rsid w:val="00784758"/>
    <w:rsid w:val="007A4482"/>
    <w:rsid w:val="007A5BEA"/>
    <w:rsid w:val="007B525D"/>
    <w:rsid w:val="007F5573"/>
    <w:rsid w:val="0084636C"/>
    <w:rsid w:val="008A3C7F"/>
    <w:rsid w:val="008B29BD"/>
    <w:rsid w:val="00937AB5"/>
    <w:rsid w:val="00945A85"/>
    <w:rsid w:val="009F6ABC"/>
    <w:rsid w:val="00A3224F"/>
    <w:rsid w:val="00AE0661"/>
    <w:rsid w:val="00AF23DA"/>
    <w:rsid w:val="00B052CE"/>
    <w:rsid w:val="00B22081"/>
    <w:rsid w:val="00B32227"/>
    <w:rsid w:val="00B37CBE"/>
    <w:rsid w:val="00B527AE"/>
    <w:rsid w:val="00B57DB2"/>
    <w:rsid w:val="00C31CC2"/>
    <w:rsid w:val="00C471C9"/>
    <w:rsid w:val="00D254B8"/>
    <w:rsid w:val="00D503AB"/>
    <w:rsid w:val="00D90B29"/>
    <w:rsid w:val="00D955A6"/>
    <w:rsid w:val="00DA0A40"/>
    <w:rsid w:val="00E21C14"/>
    <w:rsid w:val="00E65F82"/>
    <w:rsid w:val="00E7222D"/>
    <w:rsid w:val="00E7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CB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table" w:styleId="Tablaconcuadrcula">
    <w:name w:val="Table Grid"/>
    <w:basedOn w:val="Tablanormal"/>
    <w:uiPriority w:val="59"/>
    <w:rsid w:val="005B456C"/>
    <w:pPr>
      <w:spacing w:after="0" w:line="240" w:lineRule="auto"/>
    </w:pPr>
    <w:rPr>
      <w:rFonts w:eastAsiaTheme="minorEastAsia"/>
      <w:color w:val="aut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3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anapellanizcano/Library/Containers/com.microsoft.Word/Data/Library/Caches/TM10002086/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145</TotalTime>
  <Pages>6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Apellaniz Caño</dc:creator>
  <cp:keywords/>
  <dc:description/>
  <cp:lastModifiedBy>Usuario de Microsoft Office</cp:lastModifiedBy>
  <cp:revision>17</cp:revision>
  <dcterms:created xsi:type="dcterms:W3CDTF">2016-03-05T05:52:00Z</dcterms:created>
  <dcterms:modified xsi:type="dcterms:W3CDTF">2018-02-12T10:11:00Z</dcterms:modified>
</cp:coreProperties>
</file>